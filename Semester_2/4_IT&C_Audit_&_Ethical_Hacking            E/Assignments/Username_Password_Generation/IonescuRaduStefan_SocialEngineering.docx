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77E9" w:rsidRDefault="006A3049" w:rsidP="00D70D02">
      <w:r>
        <w:rPr>
          <w:noProof/>
        </w:rPr>
        <w:drawing>
          <wp:anchor distT="0" distB="0" distL="114300" distR="114300" simplePos="0" relativeHeight="251658240" behindDoc="1" locked="0" layoutInCell="1" allowOverlap="1" wp14:anchorId="147AB9FC" wp14:editId="433DA222">
            <wp:simplePos x="0" y="0"/>
            <wp:positionH relativeFrom="column">
              <wp:posOffset>-2240280</wp:posOffset>
            </wp:positionH>
            <wp:positionV relativeFrom="page">
              <wp:posOffset>1036320</wp:posOffset>
            </wp:positionV>
            <wp:extent cx="9557289" cy="5638800"/>
            <wp:effectExtent l="0" t="0" r="635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-7-1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57289" cy="563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D077E9" w:rsidTr="00D077E9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:rsidR="00D077E9" w:rsidRDefault="00D077E9" w:rsidP="00D077E9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2E81C4ED" wp14:editId="436C7204">
                      <wp:extent cx="3528695" cy="1210614"/>
                      <wp:effectExtent l="0" t="0" r="0" b="7620"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8695" cy="121061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D077E9" w:rsidRPr="006A3049" w:rsidRDefault="0008302A" w:rsidP="00D120F5">
                                  <w:pPr>
                                    <w:pStyle w:val="Title"/>
                                    <w:rPr>
                                      <w:color w:val="061F57" w:themeColor="text2" w:themeShade="BF"/>
                                      <w:szCs w:val="72"/>
                                    </w:rPr>
                                  </w:pPr>
                                  <w:r w:rsidRPr="006A3049">
                                    <w:rPr>
                                      <w:color w:val="061F57" w:themeColor="text2" w:themeShade="BF"/>
                                      <w:szCs w:val="72"/>
                                    </w:rPr>
                                    <w:t>Audit &amp; Ethical Hacking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2E81C4E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8" o:spid="_x0000_s1026" type="#_x0000_t202" style="width:277.85pt;height:95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" filled="f" stroked="f" strokeweight=".5pt">
                      <v:textbox>
                        <w:txbxContent>
                          <w:p w:rsidR="00D077E9" w:rsidRPr="006A3049" w:rsidRDefault="0008302A" w:rsidP="00D120F5">
                            <w:pPr>
                              <w:pStyle w:val="Title"/>
                              <w:rPr>
                                <w:color w:val="061F57" w:themeColor="text2" w:themeShade="BF"/>
                                <w:szCs w:val="72"/>
                              </w:rPr>
                            </w:pPr>
                            <w:r w:rsidRPr="006A3049">
                              <w:rPr>
                                <w:color w:val="061F57" w:themeColor="text2" w:themeShade="BF"/>
                                <w:szCs w:val="72"/>
                              </w:rPr>
                              <w:t>Audit &amp; Ethical Hacking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:rsidR="00D077E9" w:rsidRDefault="00D077E9" w:rsidP="00D077E9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325EECF4" wp14:editId="7EB51CE3">
                      <wp:extent cx="1390918" cy="0"/>
                      <wp:effectExtent l="0" t="19050" r="19050" b="19050"/>
                      <wp:docPr id="5" name="Straight Connector 5" descr="text divide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25AECDFA" id="Straight Connector 5" o:spid="_x0000_s1026" alt="text divider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:rsidTr="00D077E9">
        <w:trPr>
          <w:trHeight w:val="7636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:rsidR="00D077E9" w:rsidRDefault="00D077E9" w:rsidP="00D077E9">
            <w:pPr>
              <w:rPr>
                <w:noProof/>
              </w:rPr>
            </w:pPr>
          </w:p>
        </w:tc>
      </w:tr>
      <w:tr w:rsidR="00D077E9" w:rsidTr="00D077E9">
        <w:trPr>
          <w:trHeight w:val="2171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id w:val="1080870105"/>
              <w:placeholder>
                <w:docPart w:val="4E8172290E3B49858569D8C09F1943B6"/>
              </w:placeholder>
              <w15:appearance w15:val="hidden"/>
            </w:sdtPr>
            <w:sdtEndPr/>
            <w:sdtContent>
              <w:p w:rsidR="00D077E9" w:rsidRDefault="00D120F5" w:rsidP="00D077E9">
                <w:r w:rsidRPr="006A3049">
                  <w:rPr>
                    <w:rStyle w:val="SubtitleChar"/>
                    <w:b w:val="0"/>
                    <w:color w:val="061F57" w:themeColor="text2" w:themeShade="BF"/>
                  </w:rPr>
                  <w:fldChar w:fldCharType="begin"/>
                </w:r>
                <w:r w:rsidRPr="006A3049">
                  <w:rPr>
                    <w:rStyle w:val="SubtitleChar"/>
                    <w:b w:val="0"/>
                    <w:color w:val="061F57" w:themeColor="text2" w:themeShade="BF"/>
                  </w:rPr>
                  <w:instrText xml:space="preserve"> DATE  \@ "d MMMM yyyy"  \* MERGEFORMAT </w:instrText>
                </w:r>
                <w:r w:rsidRPr="006A3049">
                  <w:rPr>
                    <w:rStyle w:val="SubtitleChar"/>
                    <w:b w:val="0"/>
                    <w:color w:val="061F57" w:themeColor="text2" w:themeShade="BF"/>
                  </w:rPr>
                  <w:fldChar w:fldCharType="separate"/>
                </w:r>
                <w:r w:rsidR="00FE1808" w:rsidRPr="006A3049">
                  <w:rPr>
                    <w:rStyle w:val="SubtitleChar"/>
                    <w:b w:val="0"/>
                    <w:noProof/>
                    <w:color w:val="061F57" w:themeColor="text2" w:themeShade="BF"/>
                  </w:rPr>
                  <w:t>30 March 2020</w:t>
                </w:r>
                <w:r w:rsidRPr="006A3049">
                  <w:rPr>
                    <w:rStyle w:val="SubtitleChar"/>
                    <w:b w:val="0"/>
                    <w:color w:val="061F57" w:themeColor="text2" w:themeShade="BF"/>
                  </w:rPr>
                  <w:fldChar w:fldCharType="end"/>
                </w:r>
              </w:p>
            </w:sdtContent>
          </w:sdt>
          <w:p w:rsidR="00D077E9" w:rsidRDefault="00D077E9" w:rsidP="00D077E9">
            <w:pPr>
              <w:rPr>
                <w:noProof/>
                <w:sz w:val="10"/>
                <w:szCs w:val="10"/>
              </w:rPr>
            </w:pPr>
            <w:r w:rsidRPr="00D86945">
              <w:rPr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05221EEA" wp14:editId="0908A099">
                      <wp:extent cx="1493949" cy="0"/>
                      <wp:effectExtent l="0" t="19050" r="30480" b="19050"/>
                      <wp:docPr id="6" name="Straight Connector 6" descr="text divide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DB7357F" id="Straight Connector 6" o:spid="_x0000_s1026" alt="text divider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" strokecolor="#082a75 [3215]" strokeweight="3pt">
                      <w10:anchorlock/>
                    </v:line>
                  </w:pict>
                </mc:Fallback>
              </mc:AlternateContent>
            </w:r>
          </w:p>
          <w:p w:rsidR="00D077E9" w:rsidRDefault="00D077E9" w:rsidP="00D077E9">
            <w:pPr>
              <w:rPr>
                <w:noProof/>
                <w:sz w:val="10"/>
                <w:szCs w:val="10"/>
              </w:rPr>
            </w:pPr>
          </w:p>
          <w:p w:rsidR="00D077E9" w:rsidRDefault="00D077E9" w:rsidP="00D077E9">
            <w:pPr>
              <w:rPr>
                <w:noProof/>
                <w:sz w:val="10"/>
                <w:szCs w:val="10"/>
              </w:rPr>
            </w:pPr>
          </w:p>
          <w:sdt>
            <w:sdtPr>
              <w:rPr>
                <w:color w:val="2665F0" w:themeColor="text2" w:themeTint="99"/>
              </w:rPr>
              <w:id w:val="-1740469667"/>
              <w:placeholder>
                <w:docPart w:val="52B06C4DC34F4939ACEB3DE9A436E37B"/>
              </w:placeholder>
              <w15:appearance w15:val="hidden"/>
            </w:sdtPr>
            <w:sdtEndPr>
              <w:rPr>
                <w:color w:val="2665F0" w:themeColor="text2" w:themeTint="99"/>
              </w:rPr>
            </w:sdtEndPr>
            <w:sdtContent>
              <w:p w:rsidR="0008302A" w:rsidRPr="006A3049" w:rsidRDefault="0008302A" w:rsidP="0008302A">
                <w:pPr>
                  <w:rPr>
                    <w:color w:val="2665F0" w:themeColor="text2" w:themeTint="99"/>
                  </w:rPr>
                </w:pPr>
                <w:r w:rsidRPr="006A3049">
                  <w:rPr>
                    <w:color w:val="2665F0" w:themeColor="text2" w:themeTint="99"/>
                  </w:rPr>
                  <w:t>Bucharest University of Economic Studies</w:t>
                </w:r>
              </w:p>
              <w:p w:rsidR="00D077E9" w:rsidRPr="006A3049" w:rsidRDefault="007B26B9" w:rsidP="0008302A">
                <w:pPr>
                  <w:rPr>
                    <w:color w:val="2665F0" w:themeColor="text2" w:themeTint="99"/>
                  </w:rPr>
                </w:pPr>
                <w:r w:rsidRPr="006A3049">
                  <w:rPr>
                    <w:color w:val="2665F0" w:themeColor="text2" w:themeTint="99"/>
                  </w:rPr>
                  <w:t>CSIE</w:t>
                </w:r>
                <w:r w:rsidR="006A3049">
                  <w:rPr>
                    <w:color w:val="2665F0" w:themeColor="text2" w:themeTint="99"/>
                  </w:rPr>
                  <w:t xml:space="preserve"> Faculty</w:t>
                </w:r>
                <w:r w:rsidRPr="006A3049">
                  <w:rPr>
                    <w:color w:val="2665F0" w:themeColor="text2" w:themeTint="99"/>
                  </w:rPr>
                  <w:t xml:space="preserve">, </w:t>
                </w:r>
                <w:r w:rsidR="0008302A" w:rsidRPr="006A3049">
                  <w:rPr>
                    <w:color w:val="2665F0" w:themeColor="text2" w:themeTint="99"/>
                  </w:rPr>
                  <w:t xml:space="preserve">IT&amp;C Security Master Program </w:t>
                </w:r>
              </w:p>
            </w:sdtContent>
          </w:sdt>
          <w:p w:rsidR="00D077E9" w:rsidRPr="006A3049" w:rsidRDefault="00D077E9" w:rsidP="00D077E9">
            <w:pPr>
              <w:rPr>
                <w:color w:val="2665F0" w:themeColor="text2" w:themeTint="99"/>
              </w:rPr>
            </w:pPr>
            <w:r w:rsidRPr="006A3049">
              <w:rPr>
                <w:color w:val="2665F0" w:themeColor="text2" w:themeTint="99"/>
              </w:rPr>
              <w:t xml:space="preserve">Authored by: </w:t>
            </w:r>
            <w:sdt>
              <w:sdtPr>
                <w:rPr>
                  <w:color w:val="2665F0" w:themeColor="text2" w:themeTint="99"/>
                </w:rPr>
                <w:alias w:val="Your Name"/>
                <w:tag w:val="Your Name"/>
                <w:id w:val="-180584491"/>
                <w:placeholder>
                  <w:docPart w:val="6ED6B5AC01844BF589D58BAF7AA4A432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 w:multiLine="1"/>
              </w:sdtPr>
              <w:sdtEndPr>
                <w:rPr>
                  <w:color w:val="2665F0" w:themeColor="text2" w:themeTint="99"/>
                </w:rPr>
              </w:sdtEndPr>
              <w:sdtContent>
                <w:r w:rsidR="0008302A" w:rsidRPr="006A3049">
                  <w:rPr>
                    <w:color w:val="2665F0" w:themeColor="text2" w:themeTint="99"/>
                  </w:rPr>
                  <w:t xml:space="preserve">Ionescu Radu </w:t>
                </w:r>
                <w:r w:rsidR="0008302A" w:rsidRPr="006A3049">
                  <w:rPr>
                    <w:color w:val="2665F0" w:themeColor="text2" w:themeTint="99"/>
                    <w:lang w:val="ro-RO"/>
                  </w:rPr>
                  <w:t>Ștefan</w:t>
                </w:r>
              </w:sdtContent>
            </w:sdt>
          </w:p>
          <w:p w:rsidR="00D077E9" w:rsidRPr="00D86945" w:rsidRDefault="00D077E9" w:rsidP="00D077E9">
            <w:pPr>
              <w:rPr>
                <w:noProof/>
                <w:sz w:val="10"/>
                <w:szCs w:val="10"/>
              </w:rPr>
            </w:pPr>
          </w:p>
        </w:tc>
      </w:tr>
    </w:tbl>
    <w:p w:rsidR="006A3049" w:rsidRDefault="006A3049">
      <w:pPr>
        <w:spacing w:after="200"/>
        <w:rPr>
          <w:noProof/>
        </w:rPr>
      </w:pPr>
    </w:p>
    <w:p w:rsidR="006A3049" w:rsidRDefault="006A3049">
      <w:pPr>
        <w:spacing w:after="200"/>
        <w:rPr>
          <w:noProof/>
        </w:rPr>
      </w:pPr>
    </w:p>
    <w:p w:rsidR="006A3049" w:rsidRDefault="006A3049">
      <w:pPr>
        <w:spacing w:after="200"/>
        <w:rPr>
          <w:noProof/>
        </w:rPr>
      </w:pPr>
    </w:p>
    <w:p w:rsidR="006A3049" w:rsidRDefault="006A3049">
      <w:pPr>
        <w:spacing w:after="200"/>
        <w:rPr>
          <w:noProof/>
        </w:rPr>
      </w:pPr>
    </w:p>
    <w:p w:rsidR="006A3049" w:rsidRDefault="006A3049">
      <w:pPr>
        <w:spacing w:after="200"/>
        <w:rPr>
          <w:noProof/>
        </w:rPr>
      </w:pPr>
    </w:p>
    <w:p w:rsidR="006A3049" w:rsidRDefault="006A3049">
      <w:pPr>
        <w:spacing w:after="200"/>
        <w:rPr>
          <w:noProof/>
        </w:rPr>
      </w:pPr>
    </w:p>
    <w:p w:rsidR="006A3049" w:rsidRDefault="006A3049">
      <w:pPr>
        <w:spacing w:after="200"/>
        <w:rPr>
          <w:noProof/>
        </w:rPr>
      </w:pPr>
    </w:p>
    <w:p w:rsidR="006A3049" w:rsidRDefault="006A3049">
      <w:pPr>
        <w:spacing w:after="200"/>
        <w:rPr>
          <w:noProof/>
        </w:rPr>
      </w:pPr>
    </w:p>
    <w:p w:rsidR="006A3049" w:rsidRDefault="006A3049">
      <w:pPr>
        <w:spacing w:after="200"/>
        <w:rPr>
          <w:noProof/>
        </w:rPr>
      </w:pPr>
    </w:p>
    <w:p w:rsidR="006A3049" w:rsidRDefault="006A3049">
      <w:pPr>
        <w:spacing w:after="200"/>
        <w:rPr>
          <w:noProof/>
        </w:rPr>
      </w:pPr>
    </w:p>
    <w:p w:rsidR="006A3049" w:rsidRDefault="006A3049">
      <w:pPr>
        <w:spacing w:after="200"/>
        <w:rPr>
          <w:noProof/>
        </w:rPr>
      </w:pPr>
    </w:p>
    <w:p w:rsidR="006A3049" w:rsidRDefault="006A3049">
      <w:pPr>
        <w:spacing w:after="200"/>
        <w:rPr>
          <w:noProof/>
        </w:rPr>
      </w:pPr>
    </w:p>
    <w:p w:rsidR="006A3049" w:rsidRDefault="006A3049">
      <w:pPr>
        <w:spacing w:after="200"/>
        <w:rPr>
          <w:noProof/>
        </w:rPr>
      </w:pPr>
    </w:p>
    <w:p w:rsidR="006A3049" w:rsidRDefault="006A3049">
      <w:pPr>
        <w:spacing w:after="200"/>
        <w:rPr>
          <w:noProof/>
        </w:rPr>
      </w:pPr>
    </w:p>
    <w:p w:rsidR="006A3049" w:rsidRDefault="006A3049">
      <w:pPr>
        <w:spacing w:after="200"/>
        <w:rPr>
          <w:noProof/>
        </w:rPr>
      </w:pPr>
    </w:p>
    <w:p w:rsidR="006A3049" w:rsidRDefault="006A3049">
      <w:pPr>
        <w:spacing w:after="200"/>
        <w:rPr>
          <w:noProof/>
        </w:rPr>
      </w:pPr>
    </w:p>
    <w:p w:rsidR="006A3049" w:rsidRDefault="006A3049">
      <w:pPr>
        <w:spacing w:after="200"/>
        <w:rPr>
          <w:noProof/>
        </w:rPr>
      </w:pPr>
      <w:r>
        <w:rPr>
          <w:noProof/>
        </w:rPr>
        <w:t xml:space="preserve">                  </w:t>
      </w:r>
    </w:p>
    <w:p w:rsidR="00D077E9" w:rsidRDefault="006A3049">
      <w:pPr>
        <w:spacing w:after="200"/>
      </w:pPr>
      <w:r>
        <w:rPr>
          <w:noProof/>
        </w:rPr>
        <w:t xml:space="preserve">                        </w:t>
      </w: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106.8pt;height:120pt">
            <v:imagedata r:id="rId8" o:title="Logo_ISM"/>
          </v:shape>
        </w:pict>
      </w:r>
      <w:r w:rsidR="00D077E9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9641541" wp14:editId="3F90553A">
                <wp:simplePos x="0" y="0"/>
                <wp:positionH relativeFrom="column">
                  <wp:posOffset>-731520</wp:posOffset>
                </wp:positionH>
                <wp:positionV relativeFrom="page">
                  <wp:posOffset>6670040</wp:posOffset>
                </wp:positionV>
                <wp:extent cx="7760970" cy="3374390"/>
                <wp:effectExtent l="95250" t="57150" r="106680" b="149860"/>
                <wp:wrapNone/>
                <wp:docPr id="2" name="Rectangle 2" descr="colored 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337439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04BA09" id="Rectangle 2" o:spid="_x0000_s1026" alt="colored rectangle" style="position:absolute;margin-left:-57.6pt;margin-top:525.2pt;width:611.1pt;height:265.7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" fillcolor="#024f75 [3204]" strokecolor="#024f75 [3204]" strokeweight="1pt">
                <v:fill color2="#0382c1 [2580]" rotate="t" angle="180" colors="0 #004e84;40632f #005483;1 #758ca5" focus="100%" type="gradient"/>
                <v:shadow on="t" color="black" opacity="40092f" origin=",.5" offset="0,3pt"/>
                <w10:wrap anchory="page"/>
              </v:rect>
            </w:pict>
          </mc:Fallback>
        </mc:AlternateContent>
      </w:r>
      <w:r w:rsidR="00D077E9"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F225A27" wp14:editId="03E959F8">
                <wp:simplePos x="0" y="0"/>
                <wp:positionH relativeFrom="column">
                  <wp:posOffset>-205105</wp:posOffset>
                </wp:positionH>
                <wp:positionV relativeFrom="page">
                  <wp:posOffset>900430</wp:posOffset>
                </wp:positionV>
                <wp:extent cx="3938905" cy="8267700"/>
                <wp:effectExtent l="0" t="0" r="4445" b="0"/>
                <wp:wrapNone/>
                <wp:docPr id="3" name="Rectangle 3" descr="white rectangle for text on cove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267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49D7AF1" id="Rectangle 3" o:spid="_x0000_s1026" alt="white rectangle for text on cover" style="position:absolute;margin-left:-16.15pt;margin-top:70.9pt;width:310.15pt;height:651pt;z-index:-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" fillcolor="white [3212]" stroked="f" strokeweight="2pt">
                <w10:wrap anchory="page"/>
              </v:rect>
            </w:pict>
          </mc:Fallback>
        </mc:AlternateContent>
      </w:r>
      <w:r w:rsidR="00D077E9">
        <w:br w:type="page"/>
      </w:r>
    </w:p>
    <w:p w:rsidR="006A3049" w:rsidRPr="006A3049" w:rsidRDefault="007B26B9" w:rsidP="00D077E9">
      <w:pPr>
        <w:pStyle w:val="Heading1"/>
      </w:pPr>
      <w:r w:rsidRPr="006A3049">
        <w:lastRenderedPageBreak/>
        <w:t xml:space="preserve">Social Engineering - </w:t>
      </w:r>
      <w:r w:rsidR="00255BB2" w:rsidRPr="006A3049">
        <w:t>User credentials generation</w:t>
      </w:r>
      <w:bookmarkStart w:id="0" w:name="_GoBack"/>
      <w:bookmarkEnd w:id="0"/>
    </w:p>
    <w:sdt>
      <w:sdtPr>
        <w:rPr>
          <w:rFonts w:eastAsiaTheme="minorEastAsia" w:cstheme="minorBidi"/>
          <w:sz w:val="28"/>
          <w:szCs w:val="22"/>
        </w:rPr>
        <w:id w:val="1660650702"/>
        <w:placeholder>
          <w:docPart w:val="DC4A2721E67744D2983928B353AC4078"/>
        </w:placeholder>
        <w15:dataBinding w:prefixMappings="xmlns:ns0='http://schemas.microsoft.com/temp/samples' " w:xpath="/ns0:employees[1]/ns0:employee[1]/ns0:CompanyName[1]" w:storeItemID="{00000000-0000-0000-0000-000000000000}"/>
        <w15:appearance w15:val="hidden"/>
      </w:sdtPr>
      <w:sdtEndPr/>
      <w:sdtContent>
        <w:p w:rsidR="006A3049" w:rsidRDefault="006A3049" w:rsidP="00D120F5">
          <w:pPr>
            <w:pStyle w:val="Heading2"/>
            <w:rPr>
              <w:rFonts w:eastAsiaTheme="minorEastAsia" w:cstheme="minorBidi"/>
              <w:sz w:val="28"/>
              <w:szCs w:val="22"/>
            </w:rPr>
          </w:pPr>
        </w:p>
        <w:p w:rsidR="007B26B9" w:rsidRPr="006A3049" w:rsidRDefault="007B26B9" w:rsidP="00D120F5">
          <w:pPr>
            <w:pStyle w:val="Heading2"/>
            <w:rPr>
              <w:color w:val="061F57" w:themeColor="text2" w:themeShade="BF"/>
            </w:rPr>
          </w:pPr>
          <w:r w:rsidRPr="006A3049">
            <w:rPr>
              <w:color w:val="061F57" w:themeColor="text2" w:themeShade="BF"/>
            </w:rPr>
            <w:t>Known user information</w:t>
          </w:r>
        </w:p>
        <w:p w:rsidR="007B26B9" w:rsidRDefault="007B26B9" w:rsidP="007B26B9">
          <w:pPr>
            <w:jc w:val="center"/>
          </w:pPr>
        </w:p>
        <w:p w:rsidR="00392220" w:rsidRDefault="000B4A24" w:rsidP="00392220">
          <w:pPr>
            <w:pStyle w:val="Content"/>
            <w:keepNext/>
            <w:jc w:val="center"/>
          </w:pPr>
          <w:r>
            <w:pict>
              <v:shape id="_x0000_i1025" type="#_x0000_t75" style="width:226.8pt;height:226.8pt">
                <v:imagedata r:id="rId9" o:title="popescu+ion"/>
              </v:shape>
            </w:pict>
          </w:r>
        </w:p>
        <w:p w:rsidR="00392220" w:rsidRPr="006A3049" w:rsidRDefault="00392220" w:rsidP="00392220">
          <w:pPr>
            <w:pStyle w:val="Caption"/>
            <w:jc w:val="center"/>
            <w:rPr>
              <w:color w:val="061F57" w:themeColor="text2" w:themeShade="BF"/>
            </w:rPr>
          </w:pPr>
          <w:r w:rsidRPr="006A3049">
            <w:rPr>
              <w:color w:val="061F57" w:themeColor="text2" w:themeShade="BF"/>
            </w:rPr>
            <w:t xml:space="preserve">User </w:t>
          </w:r>
          <w:r w:rsidRPr="006A3049">
            <w:rPr>
              <w:color w:val="061F57" w:themeColor="text2" w:themeShade="BF"/>
            </w:rPr>
            <w:fldChar w:fldCharType="begin"/>
          </w:r>
          <w:r w:rsidRPr="006A3049">
            <w:rPr>
              <w:color w:val="061F57" w:themeColor="text2" w:themeShade="BF"/>
            </w:rPr>
            <w:instrText xml:space="preserve"> SEQ User \* ARABIC </w:instrText>
          </w:r>
          <w:r w:rsidRPr="006A3049">
            <w:rPr>
              <w:color w:val="061F57" w:themeColor="text2" w:themeShade="BF"/>
            </w:rPr>
            <w:fldChar w:fldCharType="separate"/>
          </w:r>
          <w:r w:rsidRPr="006A3049">
            <w:rPr>
              <w:noProof/>
              <w:color w:val="061F57" w:themeColor="text2" w:themeShade="BF"/>
            </w:rPr>
            <w:t>1</w:t>
          </w:r>
          <w:r w:rsidRPr="006A3049">
            <w:rPr>
              <w:color w:val="061F57" w:themeColor="text2" w:themeShade="BF"/>
            </w:rPr>
            <w:fldChar w:fldCharType="end"/>
          </w:r>
          <w:r w:rsidRPr="006A3049">
            <w:rPr>
              <w:color w:val="061F57" w:themeColor="text2" w:themeShade="BF"/>
            </w:rPr>
            <w:t xml:space="preserve"> Popescu Ion</w:t>
          </w:r>
        </w:p>
        <w:p w:rsidR="00392220" w:rsidRPr="006A3049" w:rsidRDefault="00392220" w:rsidP="00392220">
          <w:pPr>
            <w:rPr>
              <w:color w:val="061F57" w:themeColor="text2" w:themeShade="BF"/>
            </w:rPr>
          </w:pPr>
        </w:p>
        <w:p w:rsidR="007B26B9" w:rsidRPr="006A3049" w:rsidRDefault="007B26B9" w:rsidP="00392220">
          <w:pPr>
            <w:pStyle w:val="Content"/>
            <w:jc w:val="center"/>
            <w:rPr>
              <w:color w:val="061F57" w:themeColor="text2" w:themeShade="BF"/>
            </w:rPr>
          </w:pPr>
          <w:r w:rsidRPr="006A3049">
            <w:rPr>
              <w:color w:val="061F57" w:themeColor="text2" w:themeShade="BF"/>
            </w:rPr>
            <w:t>First name: Ion</w:t>
          </w:r>
        </w:p>
        <w:p w:rsidR="007B26B9" w:rsidRPr="006A3049" w:rsidRDefault="007B26B9" w:rsidP="00392220">
          <w:pPr>
            <w:pStyle w:val="Content"/>
            <w:jc w:val="center"/>
            <w:rPr>
              <w:color w:val="061F57" w:themeColor="text2" w:themeShade="BF"/>
            </w:rPr>
          </w:pPr>
          <w:r w:rsidRPr="006A3049">
            <w:rPr>
              <w:color w:val="061F57" w:themeColor="text2" w:themeShade="BF"/>
            </w:rPr>
            <w:t>Last name: Popescu</w:t>
          </w:r>
        </w:p>
        <w:p w:rsidR="00D120F5" w:rsidRPr="007B26B9" w:rsidRDefault="007B26B9" w:rsidP="00392220">
          <w:pPr>
            <w:pStyle w:val="Content"/>
            <w:jc w:val="center"/>
          </w:pPr>
          <w:r w:rsidRPr="006A3049">
            <w:rPr>
              <w:color w:val="061F57" w:themeColor="text2" w:themeShade="BF"/>
            </w:rPr>
            <w:t>Current location: Daia, Giurgiu, Romania</w:t>
          </w:r>
        </w:p>
      </w:sdtContent>
    </w:sdt>
    <w:p w:rsidR="007B26B9" w:rsidRDefault="007B26B9" w:rsidP="007B26B9">
      <w:pPr>
        <w:pStyle w:val="Heading2"/>
        <w:jc w:val="center"/>
      </w:pPr>
    </w:p>
    <w:sdt>
      <w:sdtPr>
        <w:rPr>
          <w:color w:val="061F57" w:themeColor="text2" w:themeShade="BF"/>
        </w:rPr>
        <w:id w:val="1634133525"/>
        <w:placeholder>
          <w:docPart w:val="A41D0691074C4A779CFA6F4D956EA909"/>
        </w:placeholder>
        <w15:dataBinding w:prefixMappings="xmlns:ns0='http://schemas.microsoft.com/temp/samples' " w:xpath="/ns0:employees[1]/ns0:employee[1]/ns0:CompanyName[1]" w:storeItemID="{00000000-0000-0000-0000-000000000000}"/>
        <w15:appearance w15:val="hidden"/>
      </w:sdtPr>
      <w:sdtEndPr>
        <w:rPr>
          <w:color w:val="061F57" w:themeColor="text2" w:themeShade="BF"/>
        </w:rPr>
      </w:sdtEndPr>
      <w:sdtContent>
        <w:p w:rsidR="0087605E" w:rsidRPr="006A3049" w:rsidRDefault="00392220" w:rsidP="007B26B9">
          <w:pPr>
            <w:pStyle w:val="Heading2"/>
            <w:rPr>
              <w:color w:val="061F57" w:themeColor="text2" w:themeShade="BF"/>
            </w:rPr>
          </w:pPr>
          <w:r w:rsidRPr="006A3049">
            <w:rPr>
              <w:color w:val="061F57" w:themeColor="text2" w:themeShade="BF"/>
            </w:rPr>
            <w:t>Possible email generation</w:t>
          </w:r>
        </w:p>
      </w:sdtContent>
    </w:sdt>
    <w:p w:rsidR="007B26B9" w:rsidRPr="006A3049" w:rsidRDefault="007B26B9" w:rsidP="007B26B9">
      <w:pPr>
        <w:pStyle w:val="Heading2"/>
        <w:rPr>
          <w:color w:val="061F57" w:themeColor="text2" w:themeShade="BF"/>
        </w:rPr>
      </w:pPr>
    </w:p>
    <w:sdt>
      <w:sdtPr>
        <w:rPr>
          <w:color w:val="061F57" w:themeColor="text2" w:themeShade="BF"/>
        </w:rPr>
        <w:id w:val="-587232909"/>
        <w:placeholder>
          <w:docPart w:val="EDBFBE0A0BCB4B95A9744F257256D156"/>
        </w:placeholder>
        <w15:dataBinding w:prefixMappings="xmlns:ns0='http://schemas.microsoft.com/temp/samples' " w:xpath="/ns0:employees[1]/ns0:employee[1]/ns0:CompanyName[1]" w:storeItemID="{00000000-0000-0000-0000-000000000000}"/>
        <w15:appearance w15:val="hidden"/>
      </w:sdtPr>
      <w:sdtEndPr>
        <w:rPr>
          <w:color w:val="061F57" w:themeColor="text2" w:themeShade="BF"/>
        </w:rPr>
      </w:sdtEndPr>
      <w:sdtContent>
        <w:p w:rsidR="007B26B9" w:rsidRPr="006A3049" w:rsidRDefault="00392220" w:rsidP="007B26B9">
          <w:pPr>
            <w:pStyle w:val="Heading2"/>
            <w:rPr>
              <w:rFonts w:eastAsiaTheme="minorEastAsia" w:cstheme="minorBidi"/>
              <w:b/>
              <w:color w:val="061F57" w:themeColor="text2" w:themeShade="BF"/>
              <w:sz w:val="28"/>
              <w:szCs w:val="22"/>
            </w:rPr>
          </w:pPr>
          <w:r w:rsidRPr="006A3049">
            <w:rPr>
              <w:color w:val="061F57" w:themeColor="text2" w:themeShade="BF"/>
            </w:rPr>
            <w:t>Possible passwords generation</w:t>
          </w:r>
        </w:p>
      </w:sdtContent>
    </w:sdt>
    <w:sectPr w:rsidR="007B26B9" w:rsidRPr="006A3049" w:rsidSect="00DF027C">
      <w:headerReference w:type="default" r:id="rId10"/>
      <w:footerReference w:type="default" r:id="rId11"/>
      <w:pgSz w:w="12240" w:h="15840"/>
      <w:pgMar w:top="720" w:right="1152" w:bottom="720" w:left="1152" w:header="0" w:footer="288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4A24" w:rsidRDefault="000B4A24">
      <w:r>
        <w:separator/>
      </w:r>
    </w:p>
    <w:p w:rsidR="000B4A24" w:rsidRDefault="000B4A24"/>
  </w:endnote>
  <w:endnote w:type="continuationSeparator" w:id="0">
    <w:p w:rsidR="000B4A24" w:rsidRDefault="000B4A24">
      <w:r>
        <w:continuationSeparator/>
      </w:r>
    </w:p>
    <w:p w:rsidR="000B4A24" w:rsidRDefault="000B4A2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2874891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F027C" w:rsidRDefault="00DF027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A3049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DF027C" w:rsidRDefault="00DF02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4A24" w:rsidRDefault="000B4A24">
      <w:r>
        <w:separator/>
      </w:r>
    </w:p>
    <w:p w:rsidR="000B4A24" w:rsidRDefault="000B4A24"/>
  </w:footnote>
  <w:footnote w:type="continuationSeparator" w:id="0">
    <w:p w:rsidR="000B4A24" w:rsidRDefault="000B4A24">
      <w:r>
        <w:continuationSeparator/>
      </w:r>
    </w:p>
    <w:p w:rsidR="000B4A24" w:rsidRDefault="000B4A2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ListTable5Dark-Accent2"/>
      <w:tblW w:w="9990" w:type="dxa"/>
      <w:tblLook w:val="0000" w:firstRow="0" w:lastRow="0" w:firstColumn="0" w:lastColumn="0" w:noHBand="0" w:noVBand="0"/>
    </w:tblPr>
    <w:tblGrid>
      <w:gridCol w:w="9990"/>
    </w:tblGrid>
    <w:tr w:rsidR="00D077E9" w:rsidTr="006A3049">
      <w:trPr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trHeight w:val="978"/>
      </w:trPr>
      <w:tc>
        <w:tcPr>
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<w:tcW w:w="9990" w:type="dxa"/>
          <w:tcBorders>
            <w:top w:val="nil"/>
            <w:left w:val="nil"/>
            <w:bottom w:val="single" w:sz="36" w:space="0" w:color="061F57" w:themeColor="text2" w:themeShade="BF"/>
            <w:right w:val="nil"/>
          </w:tcBorders>
          <w:shd w:val="clear" w:color="auto" w:fill="auto"/>
        </w:tcPr>
        <w:p w:rsidR="00D077E9" w:rsidRDefault="00D077E9">
          <w:pPr>
            <w:pStyle w:val="Header"/>
          </w:pPr>
        </w:p>
      </w:tc>
    </w:tr>
  </w:tbl>
  <w:p w:rsidR="00D077E9" w:rsidRDefault="00D077E9" w:rsidP="00D077E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02A"/>
    <w:rsid w:val="0002482E"/>
    <w:rsid w:val="00050324"/>
    <w:rsid w:val="0008302A"/>
    <w:rsid w:val="000A0150"/>
    <w:rsid w:val="000B4A24"/>
    <w:rsid w:val="000E63C9"/>
    <w:rsid w:val="00104CA3"/>
    <w:rsid w:val="00130E9D"/>
    <w:rsid w:val="00150A6D"/>
    <w:rsid w:val="00185B35"/>
    <w:rsid w:val="001F2BC8"/>
    <w:rsid w:val="001F5F6B"/>
    <w:rsid w:val="00243EBC"/>
    <w:rsid w:val="00246A35"/>
    <w:rsid w:val="00255BB2"/>
    <w:rsid w:val="00284348"/>
    <w:rsid w:val="002F51F5"/>
    <w:rsid w:val="00312137"/>
    <w:rsid w:val="00330359"/>
    <w:rsid w:val="0033762F"/>
    <w:rsid w:val="00366C7E"/>
    <w:rsid w:val="00384EA3"/>
    <w:rsid w:val="00392220"/>
    <w:rsid w:val="003A39A1"/>
    <w:rsid w:val="003C2191"/>
    <w:rsid w:val="003D3863"/>
    <w:rsid w:val="004110DE"/>
    <w:rsid w:val="0044085A"/>
    <w:rsid w:val="004B21A5"/>
    <w:rsid w:val="005037F0"/>
    <w:rsid w:val="00516A86"/>
    <w:rsid w:val="005275F6"/>
    <w:rsid w:val="00572102"/>
    <w:rsid w:val="005F1BB0"/>
    <w:rsid w:val="00656C4D"/>
    <w:rsid w:val="006A3049"/>
    <w:rsid w:val="006E5716"/>
    <w:rsid w:val="007302B3"/>
    <w:rsid w:val="00730733"/>
    <w:rsid w:val="00730E3A"/>
    <w:rsid w:val="00736AAF"/>
    <w:rsid w:val="00765B2A"/>
    <w:rsid w:val="00783A34"/>
    <w:rsid w:val="007B26B9"/>
    <w:rsid w:val="007C6B52"/>
    <w:rsid w:val="007D16C5"/>
    <w:rsid w:val="00862FE4"/>
    <w:rsid w:val="0086389A"/>
    <w:rsid w:val="0087605E"/>
    <w:rsid w:val="008B1FEE"/>
    <w:rsid w:val="00903C32"/>
    <w:rsid w:val="00916B16"/>
    <w:rsid w:val="009173B9"/>
    <w:rsid w:val="0093335D"/>
    <w:rsid w:val="0093613E"/>
    <w:rsid w:val="00943026"/>
    <w:rsid w:val="00966B81"/>
    <w:rsid w:val="009C7720"/>
    <w:rsid w:val="00A23AFA"/>
    <w:rsid w:val="00A31B3E"/>
    <w:rsid w:val="00A532F3"/>
    <w:rsid w:val="00A8489E"/>
    <w:rsid w:val="00AC29F3"/>
    <w:rsid w:val="00B231E5"/>
    <w:rsid w:val="00C02B87"/>
    <w:rsid w:val="00C4086D"/>
    <w:rsid w:val="00CA1896"/>
    <w:rsid w:val="00CB5B28"/>
    <w:rsid w:val="00CF5371"/>
    <w:rsid w:val="00D0323A"/>
    <w:rsid w:val="00D0559F"/>
    <w:rsid w:val="00D077E9"/>
    <w:rsid w:val="00D120F5"/>
    <w:rsid w:val="00D42CB7"/>
    <w:rsid w:val="00D5413D"/>
    <w:rsid w:val="00D570A9"/>
    <w:rsid w:val="00D70D02"/>
    <w:rsid w:val="00D770C7"/>
    <w:rsid w:val="00D86945"/>
    <w:rsid w:val="00D90290"/>
    <w:rsid w:val="00DD152F"/>
    <w:rsid w:val="00DE213F"/>
    <w:rsid w:val="00DF027C"/>
    <w:rsid w:val="00E00A32"/>
    <w:rsid w:val="00E22ACD"/>
    <w:rsid w:val="00E620B0"/>
    <w:rsid w:val="00E81B40"/>
    <w:rsid w:val="00EF555B"/>
    <w:rsid w:val="00F027BB"/>
    <w:rsid w:val="00F07714"/>
    <w:rsid w:val="00F11DCF"/>
    <w:rsid w:val="00F162EA"/>
    <w:rsid w:val="00F52D27"/>
    <w:rsid w:val="00F83527"/>
    <w:rsid w:val="00FD583F"/>
    <w:rsid w:val="00FD7488"/>
    <w:rsid w:val="00FE1808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960530"/>
  <w15:docId w15:val="{B83A8E04-D452-440C-ADFC-29E7D3DED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Heading1">
    <w:name w:val="heading 1"/>
    <w:basedOn w:val="Normal"/>
    <w:link w:val="Heading1Ch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itle">
    <w:name w:val="Subtitle"/>
    <w:basedOn w:val="Normal"/>
    <w:link w:val="SubtitleCh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Heading1Char">
    <w:name w:val="Heading 1 Char"/>
    <w:basedOn w:val="DefaultParagraphFont"/>
    <w:link w:val="Heading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Header">
    <w:name w:val="header"/>
    <w:basedOn w:val="Normal"/>
    <w:link w:val="HeaderChar"/>
    <w:uiPriority w:val="8"/>
    <w:unhideWhenUsed/>
    <w:rsid w:val="005037F0"/>
  </w:style>
  <w:style w:type="character" w:customStyle="1" w:styleId="HeaderChar">
    <w:name w:val="Header Char"/>
    <w:basedOn w:val="DefaultParagraphFont"/>
    <w:link w:val="Header"/>
    <w:uiPriority w:val="8"/>
    <w:rsid w:val="0093335D"/>
  </w:style>
  <w:style w:type="paragraph" w:styleId="Footer">
    <w:name w:val="footer"/>
    <w:basedOn w:val="Normal"/>
    <w:link w:val="FooterChar"/>
    <w:uiPriority w:val="99"/>
    <w:unhideWhenUsed/>
    <w:rsid w:val="005037F0"/>
  </w:style>
  <w:style w:type="character" w:customStyle="1" w:styleId="FooterChar">
    <w:name w:val="Footer Char"/>
    <w:basedOn w:val="DefaultParagraphFont"/>
    <w:link w:val="Footer"/>
    <w:uiPriority w:val="99"/>
    <w:rsid w:val="005037F0"/>
    <w:rPr>
      <w:sz w:val="24"/>
      <w:szCs w:val="24"/>
    </w:rPr>
  </w:style>
  <w:style w:type="paragraph" w:customStyle="1" w:styleId="Name">
    <w:name w:val="Nam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Heading2Char">
    <w:name w:val="Heading 2 Char"/>
    <w:basedOn w:val="DefaultParagraphFont"/>
    <w:link w:val="Heading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leGrid">
    <w:name w:val="Table Grid"/>
    <w:basedOn w:val="Table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unhideWhenUsed/>
    <w:rsid w:val="00D86945"/>
    <w:rPr>
      <w:color w:val="808080"/>
    </w:rPr>
  </w:style>
  <w:style w:type="paragraph" w:customStyle="1" w:styleId="Content">
    <w:name w:val="Content"/>
    <w:basedOn w:val="Normal"/>
    <w:link w:val="ContentChar"/>
    <w:qFormat/>
    <w:rsid w:val="00DF027C"/>
    <w:rPr>
      <w:b w:val="0"/>
    </w:rPr>
  </w:style>
  <w:style w:type="paragraph" w:customStyle="1" w:styleId="EmphasisText">
    <w:name w:val="Emphasis Text"/>
    <w:basedOn w:val="Normal"/>
    <w:link w:val="EmphasisTextChar"/>
    <w:qFormat/>
    <w:rsid w:val="00DF027C"/>
  </w:style>
  <w:style w:type="character" w:customStyle="1" w:styleId="ContentChar">
    <w:name w:val="Content Char"/>
    <w:basedOn w:val="DefaultParagraphFont"/>
    <w:link w:val="Content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EmphasisTextChar">
    <w:name w:val="Emphasis Text Char"/>
    <w:basedOn w:val="DefaultParagraphFont"/>
    <w:link w:val="EmphasisText"/>
    <w:rsid w:val="00DF027C"/>
    <w:rPr>
      <w:rFonts w:eastAsiaTheme="minorEastAsia"/>
      <w:b/>
      <w:color w:val="082A75" w:themeColor="text2"/>
      <w:sz w:val="28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39222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9222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92220"/>
    <w:rPr>
      <w:rFonts w:eastAsiaTheme="minorEastAsia"/>
      <w:b/>
      <w:color w:val="082A75" w:themeColor="text2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2220"/>
    <w:rPr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2220"/>
    <w:rPr>
      <w:rFonts w:eastAsiaTheme="minorEastAsia"/>
      <w:b/>
      <w:bCs/>
      <w:color w:val="082A75" w:themeColor="text2"/>
      <w:sz w:val="20"/>
      <w:szCs w:val="20"/>
    </w:rPr>
  </w:style>
  <w:style w:type="paragraph" w:styleId="Caption">
    <w:name w:val="caption"/>
    <w:basedOn w:val="Normal"/>
    <w:next w:val="Normal"/>
    <w:uiPriority w:val="99"/>
    <w:unhideWhenUsed/>
    <w:rsid w:val="00392220"/>
    <w:pPr>
      <w:spacing w:after="200" w:line="240" w:lineRule="auto"/>
    </w:pPr>
    <w:rPr>
      <w:i/>
      <w:iCs/>
      <w:sz w:val="18"/>
      <w:szCs w:val="18"/>
    </w:rPr>
  </w:style>
  <w:style w:type="table" w:styleId="ListTable5Dark-Accent2">
    <w:name w:val="List Table 5 Dark Accent 2"/>
    <w:basedOn w:val="TableNormal"/>
    <w:uiPriority w:val="50"/>
    <w:rsid w:val="00104CA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592CF" w:themeColor="accent2"/>
        <w:left w:val="single" w:sz="24" w:space="0" w:color="3592CF" w:themeColor="accent2"/>
        <w:bottom w:val="single" w:sz="24" w:space="0" w:color="3592CF" w:themeColor="accent2"/>
        <w:right w:val="single" w:sz="24" w:space="0" w:color="3592CF" w:themeColor="accent2"/>
      </w:tblBorders>
    </w:tblPr>
    <w:tcPr>
      <w:shd w:val="clear" w:color="auto" w:fill="3592CF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du\AppData\Roaming\Microsoft\Templates\Report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4E8172290E3B49858569D8C09F1943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88C3BA-92F0-4BB5-9AA4-F9480BC7E239}"/>
      </w:docPartPr>
      <w:docPartBody>
        <w:p w:rsidR="00942BD0" w:rsidRDefault="001265E7">
          <w:pPr>
            <w:pStyle w:val="4E8172290E3B49858569D8C09F1943B6"/>
          </w:pPr>
          <w:r w:rsidRPr="00D86945">
            <w:rPr>
              <w:rStyle w:val="SubtitleChar"/>
              <w:b/>
            </w:rPr>
            <w:fldChar w:fldCharType="begin"/>
          </w:r>
          <w:r w:rsidRPr="00D86945">
            <w:rPr>
              <w:rStyle w:val="SubtitleChar"/>
            </w:rPr>
            <w:instrText xml:space="preserve"> DATE  \@ "MMMM d"  \* MERGEFORMAT </w:instrText>
          </w:r>
          <w:r w:rsidRPr="00D86945">
            <w:rPr>
              <w:rStyle w:val="SubtitleChar"/>
              <w:b/>
            </w:rPr>
            <w:fldChar w:fldCharType="separate"/>
          </w:r>
          <w:r>
            <w:rPr>
              <w:rStyle w:val="SubtitleChar"/>
            </w:rPr>
            <w:t>March 30</w:t>
          </w:r>
          <w:r w:rsidRPr="00D86945">
            <w:rPr>
              <w:rStyle w:val="SubtitleChar"/>
              <w:b/>
            </w:rPr>
            <w:fldChar w:fldCharType="end"/>
          </w:r>
        </w:p>
      </w:docPartBody>
    </w:docPart>
    <w:docPart>
      <w:docPartPr>
        <w:name w:val="52B06C4DC34F4939ACEB3DE9A436E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7A6B10-D3EE-47B4-A358-98E7FE9C73BA}"/>
      </w:docPartPr>
      <w:docPartBody>
        <w:p w:rsidR="00942BD0" w:rsidRDefault="001265E7">
          <w:pPr>
            <w:pStyle w:val="52B06C4DC34F4939ACEB3DE9A436E37B"/>
          </w:pPr>
          <w:r>
            <w:t>COMPANY NAME</w:t>
          </w:r>
        </w:p>
      </w:docPartBody>
    </w:docPart>
    <w:docPart>
      <w:docPartPr>
        <w:name w:val="6ED6B5AC01844BF589D58BAF7AA4A4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750974-5E36-466D-80F7-A00E5D5D8D78}"/>
      </w:docPartPr>
      <w:docPartBody>
        <w:p w:rsidR="00942BD0" w:rsidRDefault="001265E7">
          <w:pPr>
            <w:pStyle w:val="6ED6B5AC01844BF589D58BAF7AA4A432"/>
          </w:pPr>
          <w:r>
            <w:t>Your Name</w:t>
          </w:r>
        </w:p>
      </w:docPartBody>
    </w:docPart>
    <w:docPart>
      <w:docPartPr>
        <w:name w:val="DC4A2721E67744D2983928B353AC40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193F58-503D-4936-91D0-E48419C9F1D1}"/>
      </w:docPartPr>
      <w:docPartBody>
        <w:p w:rsidR="00942BD0" w:rsidRDefault="00B20C15" w:rsidP="00B20C15">
          <w:pPr>
            <w:pStyle w:val="DC4A2721E67744D2983928B353AC4078"/>
          </w:pPr>
          <w:r w:rsidRPr="00DF027C">
            <w:t>Subtitle Text Here</w:t>
          </w:r>
        </w:p>
      </w:docPartBody>
    </w:docPart>
    <w:docPart>
      <w:docPartPr>
        <w:name w:val="A41D0691074C4A779CFA6F4D956EA9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AEC315-B195-4EDE-8B6E-C70170B16CBF}"/>
      </w:docPartPr>
      <w:docPartBody>
        <w:p w:rsidR="00942BD0" w:rsidRDefault="00B20C15" w:rsidP="00B20C15">
          <w:pPr>
            <w:pStyle w:val="A41D0691074C4A779CFA6F4D956EA909"/>
          </w:pPr>
          <w:r w:rsidRPr="00DF027C">
            <w:t>Subtitle Text Here</w:t>
          </w:r>
        </w:p>
      </w:docPartBody>
    </w:docPart>
    <w:docPart>
      <w:docPartPr>
        <w:name w:val="EDBFBE0A0BCB4B95A9744F257256D1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983195-CA54-4B22-BA25-DA13760E489D}"/>
      </w:docPartPr>
      <w:docPartBody>
        <w:p w:rsidR="00942BD0" w:rsidRDefault="00B20C15" w:rsidP="00B20C15">
          <w:pPr>
            <w:pStyle w:val="EDBFBE0A0BCB4B95A9744F257256D156"/>
          </w:pPr>
          <w:r w:rsidRPr="00DF027C">
            <w:t>Subtitle Text Here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C15"/>
    <w:rsid w:val="001265E7"/>
    <w:rsid w:val="00580050"/>
    <w:rsid w:val="00942BD0"/>
    <w:rsid w:val="00B20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Pr>
      <w:caps/>
      <w:color w:val="44546A" w:themeColor="text2"/>
      <w:spacing w:val="20"/>
      <w:sz w:val="32"/>
    </w:rPr>
  </w:style>
  <w:style w:type="paragraph" w:customStyle="1" w:styleId="4E8172290E3B49858569D8C09F1943B6">
    <w:name w:val="4E8172290E3B49858569D8C09F1943B6"/>
  </w:style>
  <w:style w:type="paragraph" w:customStyle="1" w:styleId="52B06C4DC34F4939ACEB3DE9A436E37B">
    <w:name w:val="52B06C4DC34F4939ACEB3DE9A436E37B"/>
  </w:style>
  <w:style w:type="paragraph" w:customStyle="1" w:styleId="6ED6B5AC01844BF589D58BAF7AA4A432">
    <w:name w:val="6ED6B5AC01844BF589D58BAF7AA4A432"/>
  </w:style>
  <w:style w:type="paragraph" w:customStyle="1" w:styleId="2D61666B801B48A8839AE8F9D93E2343">
    <w:name w:val="2D61666B801B48A8839AE8F9D93E2343"/>
  </w:style>
  <w:style w:type="paragraph" w:customStyle="1" w:styleId="A55F224EAF894355A0BD6004C4A0C4BB">
    <w:name w:val="A55F224EAF894355A0BD6004C4A0C4BB"/>
  </w:style>
  <w:style w:type="paragraph" w:customStyle="1" w:styleId="3EDDF11479F042629D9BE328F875844B">
    <w:name w:val="3EDDF11479F042629D9BE328F875844B"/>
  </w:style>
  <w:style w:type="paragraph" w:customStyle="1" w:styleId="A93E2DAB972F443EB22EE69FFDC5DA1D">
    <w:name w:val="A93E2DAB972F443EB22EE69FFDC5DA1D"/>
  </w:style>
  <w:style w:type="paragraph" w:customStyle="1" w:styleId="FF36B9FC9CB54B5F9B5CBBCEB8F35F1B">
    <w:name w:val="FF36B9FC9CB54B5F9B5CBBCEB8F35F1B"/>
  </w:style>
  <w:style w:type="paragraph" w:customStyle="1" w:styleId="DC4A2721E67744D2983928B353AC4078">
    <w:name w:val="DC4A2721E67744D2983928B353AC4078"/>
    <w:rsid w:val="00B20C15"/>
  </w:style>
  <w:style w:type="paragraph" w:customStyle="1" w:styleId="A41D0691074C4A779CFA6F4D956EA909">
    <w:name w:val="A41D0691074C4A779CFA6F4D956EA909"/>
    <w:rsid w:val="00B20C15"/>
  </w:style>
  <w:style w:type="paragraph" w:customStyle="1" w:styleId="EDBFBE0A0BCB4B95A9744F257256D156">
    <w:name w:val="EDBFBE0A0BCB4B95A9744F257256D156"/>
    <w:rsid w:val="00B20C1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>Ionescu Radu Ștefan</CompanyFax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.dotx</Template>
  <TotalTime>68</TotalTime>
  <Pages>2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Radu Ionescu</dc:creator>
  <cp:keywords/>
  <cp:lastModifiedBy>Radu Ionescu</cp:lastModifiedBy>
  <cp:revision>4</cp:revision>
  <cp:lastPrinted>2006-08-01T17:47:00Z</cp:lastPrinted>
  <dcterms:created xsi:type="dcterms:W3CDTF">2020-03-30T15:15:00Z</dcterms:created>
  <dcterms:modified xsi:type="dcterms:W3CDTF">2020-03-30T16:24:00Z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