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6A304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-2240280</wp:posOffset>
            </wp:positionH>
            <wp:positionV relativeFrom="page">
              <wp:posOffset>1036320</wp:posOffset>
            </wp:positionV>
            <wp:extent cx="9557289" cy="5638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7289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762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6A3049" w:rsidRDefault="0008302A" w:rsidP="00D120F5">
                                  <w:pPr>
                                    <w:pStyle w:val="Title"/>
                                    <w:rPr>
                                      <w:color w:val="061F57" w:themeColor="text2" w:themeShade="BF"/>
                                      <w:szCs w:val="72"/>
                                    </w:rPr>
                                  </w:pPr>
                                  <w:r w:rsidRPr="006A3049">
                                    <w:rPr>
                                      <w:color w:val="061F57" w:themeColor="text2" w:themeShade="BF"/>
                                      <w:szCs w:val="72"/>
                                    </w:rPr>
                                    <w:t>Audit &amp; Ethical Hacking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6A3049" w:rsidRDefault="0008302A" w:rsidP="00D120F5">
                            <w:pPr>
                              <w:pStyle w:val="Title"/>
                              <w:rPr>
                                <w:color w:val="061F57" w:themeColor="text2" w:themeShade="BF"/>
                                <w:szCs w:val="72"/>
                              </w:rPr>
                            </w:pPr>
                            <w:r w:rsidRPr="006A3049">
                              <w:rPr>
                                <w:color w:val="061F57" w:themeColor="text2" w:themeShade="BF"/>
                                <w:szCs w:val="72"/>
                              </w:rPr>
                              <w:t>Audit &amp; Ethical Hacking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AECD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120F5" w:rsidP="00D077E9">
            <w:r w:rsidRPr="006A3049">
              <w:rPr>
                <w:rStyle w:val="SubtitleChar"/>
                <w:b w:val="0"/>
                <w:color w:val="061F57" w:themeColor="text2" w:themeShade="BF"/>
              </w:rPr>
              <w:fldChar w:fldCharType="begin"/>
            </w:r>
            <w:r w:rsidRPr="006A3049">
              <w:rPr>
                <w:rStyle w:val="SubtitleChar"/>
                <w:b w:val="0"/>
                <w:color w:val="061F57" w:themeColor="text2" w:themeShade="BF"/>
              </w:rPr>
              <w:instrText xml:space="preserve"> DATE  \@ "d MMMM yyyy"  \* MERGEFORMAT </w:instrText>
            </w:r>
            <w:r w:rsidRPr="006A3049">
              <w:rPr>
                <w:rStyle w:val="SubtitleChar"/>
                <w:b w:val="0"/>
                <w:color w:val="061F57" w:themeColor="text2" w:themeShade="BF"/>
              </w:rPr>
              <w:fldChar w:fldCharType="separate"/>
            </w:r>
            <w:r w:rsidR="0056464C">
              <w:rPr>
                <w:rStyle w:val="SubtitleChar"/>
                <w:b w:val="0"/>
                <w:noProof/>
                <w:color w:val="061F57" w:themeColor="text2" w:themeShade="BF"/>
              </w:rPr>
              <w:t>30</w:t>
            </w:r>
            <w:r w:rsidR="0056464C">
              <w:rPr>
                <w:rStyle w:val="SubtitleChar"/>
                <w:b w:val="0"/>
                <w:noProof/>
                <w:color w:val="061F57" w:themeColor="text2" w:themeShade="BF"/>
              </w:rPr>
              <w:t xml:space="preserve"> March 2020</w:t>
            </w:r>
            <w:r w:rsidRPr="006A3049">
              <w:rPr>
                <w:rStyle w:val="SubtitleChar"/>
                <w:b w:val="0"/>
                <w:color w:val="061F57" w:themeColor="text2" w:themeShade="BF"/>
              </w:rPr>
              <w:fldChar w:fldCharType="end"/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B7357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color w:val="2665F0" w:themeColor="text2" w:themeTint="99"/>
              </w:rPr>
              <w:id w:val="-1740469667"/>
              <w:placeholder>
                <w:docPart w:val="52B06C4DC34F4939ACEB3DE9A436E37B"/>
              </w:placeholder>
              <w15:appearance w15:val="hidden"/>
            </w:sdtPr>
            <w:sdtEndPr/>
            <w:sdtContent>
              <w:p w:rsidR="0008302A" w:rsidRPr="006A3049" w:rsidRDefault="0008302A" w:rsidP="0008302A">
                <w:pPr>
                  <w:rPr>
                    <w:color w:val="2665F0" w:themeColor="text2" w:themeTint="99"/>
                  </w:rPr>
                </w:pPr>
                <w:r w:rsidRPr="006A3049">
                  <w:rPr>
                    <w:color w:val="2665F0" w:themeColor="text2" w:themeTint="99"/>
                  </w:rPr>
                  <w:t>Bucharest University of Economic Studies</w:t>
                </w:r>
              </w:p>
              <w:p w:rsidR="00D077E9" w:rsidRPr="006A3049" w:rsidRDefault="007B26B9" w:rsidP="0008302A">
                <w:pPr>
                  <w:rPr>
                    <w:color w:val="2665F0" w:themeColor="text2" w:themeTint="99"/>
                  </w:rPr>
                </w:pPr>
                <w:r w:rsidRPr="006A3049">
                  <w:rPr>
                    <w:color w:val="2665F0" w:themeColor="text2" w:themeTint="99"/>
                  </w:rPr>
                  <w:t>CSIE</w:t>
                </w:r>
                <w:r w:rsidR="006A3049">
                  <w:rPr>
                    <w:color w:val="2665F0" w:themeColor="text2" w:themeTint="99"/>
                  </w:rPr>
                  <w:t xml:space="preserve"> Faculty</w:t>
                </w:r>
                <w:r w:rsidRPr="006A3049">
                  <w:rPr>
                    <w:color w:val="2665F0" w:themeColor="text2" w:themeTint="99"/>
                  </w:rPr>
                  <w:t xml:space="preserve">, </w:t>
                </w:r>
                <w:r w:rsidR="0008302A" w:rsidRPr="006A3049">
                  <w:rPr>
                    <w:color w:val="2665F0" w:themeColor="text2" w:themeTint="99"/>
                  </w:rPr>
                  <w:t xml:space="preserve">IT&amp;C Security Master Program </w:t>
                </w:r>
              </w:p>
            </w:sdtContent>
          </w:sdt>
          <w:p w:rsidR="00D077E9" w:rsidRPr="006A3049" w:rsidRDefault="00D077E9" w:rsidP="00D077E9">
            <w:pPr>
              <w:rPr>
                <w:color w:val="2665F0" w:themeColor="text2" w:themeTint="99"/>
              </w:rPr>
            </w:pPr>
            <w:r w:rsidRPr="006A3049">
              <w:rPr>
                <w:color w:val="2665F0" w:themeColor="text2" w:themeTint="99"/>
              </w:rPr>
              <w:t xml:space="preserve">Authored by: </w:t>
            </w:r>
            <w:sdt>
              <w:sdtPr>
                <w:rPr>
                  <w:color w:val="2665F0" w:themeColor="text2" w:themeTint="99"/>
                </w:rPr>
                <w:alias w:val="Your Name"/>
                <w:tag w:val="Your Name"/>
                <w:id w:val="-180584491"/>
                <w:placeholder>
                  <w:docPart w:val="6ED6B5AC01844BF589D58BAF7AA4A43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08302A" w:rsidRPr="006A3049">
                  <w:rPr>
                    <w:color w:val="2665F0" w:themeColor="text2" w:themeTint="99"/>
                  </w:rPr>
                  <w:t xml:space="preserve">Ionescu Radu </w:t>
                </w:r>
                <w:r w:rsidR="0008302A" w:rsidRPr="006A3049">
                  <w:rPr>
                    <w:color w:val="2665F0" w:themeColor="text2" w:themeTint="99"/>
                    <w:lang w:val="ro-RO"/>
                  </w:rPr>
                  <w:t>Ștefan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  <w:r>
        <w:rPr>
          <w:noProof/>
        </w:rPr>
        <w:t xml:space="preserve">                  </w:t>
      </w:r>
    </w:p>
    <w:p w:rsidR="00D077E9" w:rsidRDefault="006A3049">
      <w:pPr>
        <w:spacing w:after="200"/>
      </w:pPr>
      <w:r>
        <w:rPr>
          <w:noProof/>
        </w:rPr>
        <w:t xml:space="preserve">                        </w:t>
      </w:r>
      <w:r w:rsidR="008F13B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120pt">
            <v:imagedata r:id="rId8" o:title="Logo_ISM"/>
          </v:shape>
        </w:pic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-731520</wp:posOffset>
                </wp:positionH>
                <wp:positionV relativeFrom="page">
                  <wp:posOffset>6670040</wp:posOffset>
                </wp:positionV>
                <wp:extent cx="7760970" cy="3374390"/>
                <wp:effectExtent l="95250" t="57150" r="106680" b="14986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4BA09" id="Rectangle 2" o:spid="_x0000_s1026" alt="colored rectangle" style="position:absolute;margin-left:-57.6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" fillcolor="#024f75 [3204]" strokecolor="#024f75 [3204]" strokeweight="1pt">
                <v:fill color2="#0382c1 [2580]" rotate="t" angle="180" colors="0 #004e84;40632f #005483;1 #758ca5" focus="100%" type="gradient"/>
                <v:shadow on="t" color="black" opacity="40092f" origin=",.5" offset="0,3pt"/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D7AF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:rsidR="006A3049" w:rsidRPr="006A3049" w:rsidRDefault="007B26B9" w:rsidP="00D077E9">
      <w:pPr>
        <w:pStyle w:val="Heading1"/>
      </w:pPr>
      <w:r w:rsidRPr="006A3049">
        <w:lastRenderedPageBreak/>
        <w:t xml:space="preserve">Social Engineering - </w:t>
      </w:r>
      <w:r w:rsidR="00255BB2" w:rsidRPr="006A3049">
        <w:t>User credentials generation</w:t>
      </w:r>
    </w:p>
    <w:sdt>
      <w:sdtPr>
        <w:rPr>
          <w:rFonts w:eastAsiaTheme="minorEastAsia" w:cstheme="minorBidi"/>
          <w:sz w:val="28"/>
          <w:szCs w:val="22"/>
        </w:rPr>
        <w:id w:val="1660650702"/>
        <w:placeholder>
          <w:docPart w:val="DC4A2721E67744D2983928B353AC4078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/>
      <w:sdtContent>
        <w:p w:rsidR="006A3049" w:rsidRPr="009B6E2E" w:rsidRDefault="006A3049" w:rsidP="00D120F5">
          <w:pPr>
            <w:pStyle w:val="Heading2"/>
            <w:rPr>
              <w:rFonts w:eastAsiaTheme="minorEastAsia" w:cstheme="minorBidi"/>
              <w:szCs w:val="36"/>
            </w:rPr>
          </w:pPr>
        </w:p>
        <w:p w:rsidR="007B26B9" w:rsidRDefault="007B26B9" w:rsidP="009B6E2E">
          <w:pPr>
            <w:pStyle w:val="Heading2"/>
            <w:rPr>
              <w:color w:val="061F57" w:themeColor="text2" w:themeShade="BF"/>
            </w:rPr>
          </w:pPr>
          <w:r w:rsidRPr="006A3049">
            <w:rPr>
              <w:color w:val="061F57" w:themeColor="text2" w:themeShade="BF"/>
            </w:rPr>
            <w:t>Known user information</w:t>
          </w:r>
        </w:p>
        <w:p w:rsidR="00896F95" w:rsidRPr="00896F95" w:rsidRDefault="00896F95" w:rsidP="00896F95">
          <w:pPr>
            <w:jc w:val="center"/>
          </w:pPr>
        </w:p>
        <w:p w:rsidR="00896F95" w:rsidRDefault="00896F95" w:rsidP="00896F95">
          <w:pPr>
            <w:pStyle w:val="Content"/>
            <w:keepNext/>
            <w:jc w:val="center"/>
          </w:pPr>
          <w:r>
            <w:pict>
              <v:shape id="_x0000_i1026" type="#_x0000_t75" style="width:256.2pt;height:256.2pt" o:bordertopcolor="this" o:borderleftcolor="this" o:borderbottomcolor="this" o:borderrightcolor="this">
                <v:imagedata r:id="rId9" o:title="popescu+ion"/>
                <w10:bordertop type="single" width="4"/>
                <w10:borderleft type="single" width="4"/>
                <w10:borderbottom type="single" width="4"/>
                <w10:borderright type="single" width="4"/>
              </v:shape>
            </w:pict>
          </w:r>
        </w:p>
        <w:p w:rsidR="00392220" w:rsidRPr="00896F95" w:rsidRDefault="00896F95" w:rsidP="00896F95">
          <w:pPr>
            <w:pStyle w:val="Caption"/>
            <w:jc w:val="center"/>
            <w:rPr>
              <w:sz w:val="20"/>
              <w:szCs w:val="20"/>
            </w:rPr>
          </w:pPr>
          <w:r w:rsidRPr="00896F95">
            <w:rPr>
              <w:sz w:val="20"/>
              <w:szCs w:val="20"/>
            </w:rPr>
            <w:t xml:space="preserve">Image </w:t>
          </w:r>
          <w:r w:rsidRPr="00896F95">
            <w:rPr>
              <w:sz w:val="20"/>
              <w:szCs w:val="20"/>
            </w:rPr>
            <w:fldChar w:fldCharType="begin"/>
          </w:r>
          <w:r w:rsidRPr="00896F95">
            <w:rPr>
              <w:sz w:val="20"/>
              <w:szCs w:val="20"/>
            </w:rPr>
            <w:instrText xml:space="preserve"> SEQ Image \* ARABIC </w:instrText>
          </w:r>
          <w:r w:rsidRPr="00896F95">
            <w:rPr>
              <w:sz w:val="20"/>
              <w:szCs w:val="20"/>
            </w:rPr>
            <w:fldChar w:fldCharType="separate"/>
          </w:r>
          <w:r w:rsidR="009126B1">
            <w:rPr>
              <w:noProof/>
              <w:sz w:val="20"/>
              <w:szCs w:val="20"/>
            </w:rPr>
            <w:t>1</w:t>
          </w:r>
          <w:r w:rsidRPr="00896F95">
            <w:rPr>
              <w:sz w:val="20"/>
              <w:szCs w:val="20"/>
            </w:rPr>
            <w:fldChar w:fldCharType="end"/>
          </w:r>
          <w:r w:rsidRPr="00896F95">
            <w:rPr>
              <w:sz w:val="20"/>
              <w:szCs w:val="20"/>
            </w:rPr>
            <w:t xml:space="preserve"> Popescu Ion</w:t>
          </w:r>
        </w:p>
        <w:p w:rsidR="00392220" w:rsidRPr="006A3049" w:rsidRDefault="00392220" w:rsidP="00896F95">
          <w:pPr>
            <w:jc w:val="center"/>
            <w:rPr>
              <w:color w:val="061F57" w:themeColor="text2" w:themeShade="BF"/>
            </w:rPr>
          </w:pPr>
        </w:p>
        <w:p w:rsidR="007B26B9" w:rsidRPr="00896F95" w:rsidRDefault="007B26B9" w:rsidP="00896F95">
          <w:pPr>
            <w:pStyle w:val="Content"/>
            <w:jc w:val="center"/>
            <w:rPr>
              <w:color w:val="061F57" w:themeColor="text2" w:themeShade="BF"/>
              <w:szCs w:val="28"/>
            </w:rPr>
          </w:pPr>
          <w:r w:rsidRPr="00896F95">
            <w:rPr>
              <w:color w:val="061F57" w:themeColor="text2" w:themeShade="BF"/>
              <w:szCs w:val="28"/>
            </w:rPr>
            <w:t>First name: Ion</w:t>
          </w:r>
        </w:p>
        <w:p w:rsidR="007B26B9" w:rsidRPr="00896F95" w:rsidRDefault="007B26B9" w:rsidP="00896F95">
          <w:pPr>
            <w:pStyle w:val="Content"/>
            <w:jc w:val="center"/>
            <w:rPr>
              <w:color w:val="061F57" w:themeColor="text2" w:themeShade="BF"/>
              <w:szCs w:val="28"/>
            </w:rPr>
          </w:pPr>
          <w:r w:rsidRPr="00896F95">
            <w:rPr>
              <w:color w:val="061F57" w:themeColor="text2" w:themeShade="BF"/>
              <w:szCs w:val="28"/>
            </w:rPr>
            <w:t>Last name: Popescu</w:t>
          </w:r>
        </w:p>
        <w:p w:rsidR="00D120F5" w:rsidRPr="007B26B9" w:rsidRDefault="009B6E2E" w:rsidP="00896F95">
          <w:pPr>
            <w:pStyle w:val="Content"/>
            <w:jc w:val="center"/>
          </w:pPr>
          <w:r w:rsidRPr="00896F95">
            <w:rPr>
              <w:color w:val="061F57" w:themeColor="text2" w:themeShade="BF"/>
              <w:szCs w:val="28"/>
            </w:rPr>
            <w:t>Hometown</w:t>
          </w:r>
          <w:r w:rsidR="007B26B9" w:rsidRPr="00896F95">
            <w:rPr>
              <w:color w:val="061F57" w:themeColor="text2" w:themeShade="BF"/>
              <w:szCs w:val="28"/>
            </w:rPr>
            <w:t>: Daia, Giurgiu, Romania</w:t>
          </w:r>
        </w:p>
      </w:sdtContent>
    </w:sdt>
    <w:p w:rsidR="007B26B9" w:rsidRDefault="007B26B9" w:rsidP="009B6E2E">
      <w:pPr>
        <w:pStyle w:val="Heading2"/>
      </w:pPr>
    </w:p>
    <w:p w:rsidR="00896F95" w:rsidRDefault="00896F95" w:rsidP="00896F95"/>
    <w:p w:rsidR="00896F95" w:rsidRDefault="00896F95" w:rsidP="00896F95"/>
    <w:p w:rsidR="00896F95" w:rsidRDefault="00896F95" w:rsidP="00896F95"/>
    <w:p w:rsidR="00896F95" w:rsidRPr="00896F95" w:rsidRDefault="00896F95" w:rsidP="00896F95"/>
    <w:sdt>
      <w:sdtPr>
        <w:rPr>
          <w:color w:val="061F57" w:themeColor="text2" w:themeShade="BF"/>
        </w:rPr>
        <w:id w:val="1634133525"/>
        <w:placeholder>
          <w:docPart w:val="816D9E81E5CF4459BAEF2CB051335D33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eastAsiaTheme="minorEastAsia" w:cstheme="minorBidi"/>
          <w:b/>
          <w:sz w:val="28"/>
          <w:szCs w:val="22"/>
        </w:rPr>
      </w:sdtEndPr>
      <w:sdtContent>
        <w:p w:rsidR="009B6E2E" w:rsidRDefault="009B6E2E" w:rsidP="009B6E2E">
          <w:pPr>
            <w:pStyle w:val="Heading2"/>
            <w:rPr>
              <w:color w:val="061F57" w:themeColor="text2" w:themeShade="BF"/>
            </w:rPr>
          </w:pPr>
          <w:r>
            <w:rPr>
              <w:color w:val="061F57" w:themeColor="text2" w:themeShade="BF"/>
            </w:rPr>
            <w:t>Further information gathering</w:t>
          </w:r>
        </w:p>
        <w:p w:rsidR="00896F95" w:rsidRPr="00896F95" w:rsidRDefault="00896F95" w:rsidP="00896F95"/>
        <w:p w:rsidR="00896F95" w:rsidRDefault="00CB740C" w:rsidP="00896F95">
          <w:pPr>
            <w:keepNext/>
            <w:jc w:val="center"/>
          </w:pPr>
          <w:r>
            <w:pict>
              <v:shape id="_x0000_i1029" type="#_x0000_t75" style="width:436.8pt;height:364.2pt" o:bordertopcolor="this" o:borderleftcolor="this" o:borderbottomcolor="this" o:borderrightcolor="this">
                <v:imagedata r:id="rId10" o:title="FB"/>
                <w10:bordertop type="single" width="4"/>
                <w10:borderleft type="single" width="4"/>
                <w10:borderbottom type="single" width="4"/>
                <w10:borderright type="single" width="4"/>
              </v:shape>
            </w:pict>
          </w:r>
        </w:p>
        <w:p w:rsidR="00896F95" w:rsidRPr="00CB740C" w:rsidRDefault="00896F95" w:rsidP="00896F95">
          <w:pPr>
            <w:pStyle w:val="Caption"/>
            <w:jc w:val="center"/>
            <w:rPr>
              <w:sz w:val="20"/>
              <w:szCs w:val="20"/>
            </w:rPr>
          </w:pPr>
          <w:r w:rsidRPr="00CB740C">
            <w:rPr>
              <w:sz w:val="20"/>
              <w:szCs w:val="20"/>
            </w:rPr>
            <w:t xml:space="preserve">Image </w:t>
          </w:r>
          <w:r w:rsidRPr="00CB740C">
            <w:rPr>
              <w:sz w:val="20"/>
              <w:szCs w:val="20"/>
            </w:rPr>
            <w:fldChar w:fldCharType="begin"/>
          </w:r>
          <w:r w:rsidRPr="00CB740C">
            <w:rPr>
              <w:sz w:val="20"/>
              <w:szCs w:val="20"/>
            </w:rPr>
            <w:instrText xml:space="preserve"> SEQ Image \* ARABIC </w:instrText>
          </w:r>
          <w:r w:rsidRPr="00CB740C">
            <w:rPr>
              <w:sz w:val="20"/>
              <w:szCs w:val="20"/>
            </w:rPr>
            <w:fldChar w:fldCharType="separate"/>
          </w:r>
          <w:r w:rsidR="009126B1">
            <w:rPr>
              <w:noProof/>
              <w:sz w:val="20"/>
              <w:szCs w:val="20"/>
            </w:rPr>
            <w:t>2</w:t>
          </w:r>
          <w:r w:rsidRPr="00CB740C">
            <w:rPr>
              <w:sz w:val="20"/>
              <w:szCs w:val="20"/>
            </w:rPr>
            <w:fldChar w:fldCharType="end"/>
          </w:r>
          <w:r w:rsidRPr="00CB740C">
            <w:rPr>
              <w:sz w:val="20"/>
              <w:szCs w:val="20"/>
            </w:rPr>
            <w:t xml:space="preserve"> Popescu Ion Facebook Page</w:t>
          </w:r>
        </w:p>
        <w:p w:rsidR="009B6E2E" w:rsidRPr="009B6E2E" w:rsidRDefault="009B6E2E" w:rsidP="00896F95">
          <w:pPr>
            <w:jc w:val="center"/>
          </w:pPr>
        </w:p>
      </w:sdtContent>
    </w:sdt>
    <w:sdt>
      <w:sdtPr>
        <w:rPr>
          <w:color w:val="061F57" w:themeColor="text2" w:themeShade="BF"/>
        </w:rPr>
        <w:id w:val="-1203787984"/>
        <w:placeholder>
          <w:docPart w:val="24EBBF025D384EB6B91AD1D0D341F03D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b/>
          <w:i/>
          <w:iCs/>
          <w:sz w:val="18"/>
          <w:szCs w:val="18"/>
        </w:rPr>
      </w:sdtEndPr>
      <w:sdtContent>
        <w:p w:rsidR="009B6E2E" w:rsidRDefault="009B6E2E" w:rsidP="00896F95">
          <w:pPr>
            <w:pStyle w:val="Content"/>
            <w:jc w:val="center"/>
            <w:rPr>
              <w:color w:val="061F57" w:themeColor="text2" w:themeShade="BF"/>
              <w:sz w:val="24"/>
              <w:szCs w:val="24"/>
            </w:rPr>
          </w:pPr>
          <w:r>
            <w:rPr>
              <w:color w:val="061F57" w:themeColor="text2" w:themeShade="BF"/>
              <w:sz w:val="24"/>
              <w:szCs w:val="24"/>
            </w:rPr>
            <w:t>Source: Facebook Profile Page</w:t>
          </w:r>
        </w:p>
        <w:p w:rsidR="009B6E2E" w:rsidRDefault="009B6E2E" w:rsidP="00896F95">
          <w:pPr>
            <w:pStyle w:val="Content"/>
            <w:jc w:val="center"/>
            <w:rPr>
              <w:color w:val="061F57" w:themeColor="text2" w:themeShade="BF"/>
              <w:sz w:val="24"/>
              <w:szCs w:val="24"/>
            </w:rPr>
          </w:pPr>
          <w:r>
            <w:rPr>
              <w:color w:val="061F57" w:themeColor="text2" w:themeShade="BF"/>
              <w:sz w:val="24"/>
              <w:szCs w:val="24"/>
            </w:rPr>
            <w:t>Current city: Craiova</w:t>
          </w:r>
        </w:p>
        <w:p w:rsidR="009B6E2E" w:rsidRDefault="009B6E2E" w:rsidP="00896F95">
          <w:pPr>
            <w:pStyle w:val="Content"/>
            <w:jc w:val="center"/>
            <w:rPr>
              <w:color w:val="061F57" w:themeColor="text2" w:themeShade="BF"/>
              <w:sz w:val="24"/>
              <w:szCs w:val="24"/>
            </w:rPr>
          </w:pPr>
          <w:r>
            <w:rPr>
              <w:color w:val="061F57" w:themeColor="text2" w:themeShade="BF"/>
              <w:sz w:val="24"/>
              <w:szCs w:val="24"/>
            </w:rPr>
            <w:t>Work: UPU Craiova</w:t>
          </w:r>
        </w:p>
        <w:p w:rsidR="009B6E2E" w:rsidRDefault="009B6E2E" w:rsidP="00896F95">
          <w:pPr>
            <w:pStyle w:val="Content"/>
            <w:jc w:val="center"/>
            <w:rPr>
              <w:color w:val="061F57" w:themeColor="text2" w:themeShade="BF"/>
              <w:sz w:val="24"/>
              <w:szCs w:val="24"/>
            </w:rPr>
          </w:pPr>
          <w:r>
            <w:rPr>
              <w:color w:val="061F57" w:themeColor="text2" w:themeShade="BF"/>
              <w:sz w:val="24"/>
              <w:szCs w:val="24"/>
            </w:rPr>
            <w:t xml:space="preserve">Facebook page: </w:t>
          </w:r>
          <w:hyperlink r:id="rId11" w:history="1">
            <w:r w:rsidR="00896F95" w:rsidRPr="006A52E0">
              <w:rPr>
                <w:rStyle w:val="Hyperlink"/>
                <w:sz w:val="24"/>
                <w:szCs w:val="24"/>
              </w:rPr>
              <w:t>http://facebook.com/ionPopescu86</w:t>
            </w:r>
          </w:hyperlink>
        </w:p>
        <w:p w:rsidR="00896F95" w:rsidRDefault="00896F95" w:rsidP="00896F95">
          <w:pPr>
            <w:pStyle w:val="Content"/>
            <w:jc w:val="center"/>
            <w:rPr>
              <w:color w:val="061F57" w:themeColor="text2" w:themeShade="BF"/>
              <w:sz w:val="24"/>
              <w:szCs w:val="24"/>
            </w:rPr>
          </w:pPr>
          <w:r>
            <w:rPr>
              <w:color w:val="061F57" w:themeColor="text2" w:themeShade="BF"/>
              <w:sz w:val="24"/>
              <w:szCs w:val="24"/>
            </w:rPr>
            <w:t>Possible birth year: 1986</w:t>
          </w:r>
        </w:p>
        <w:p w:rsidR="00CB740C" w:rsidRDefault="00CB740C" w:rsidP="00896F95">
          <w:pPr>
            <w:pStyle w:val="Content"/>
            <w:jc w:val="center"/>
            <w:rPr>
              <w:color w:val="061F57" w:themeColor="text2" w:themeShade="BF"/>
              <w:sz w:val="24"/>
              <w:szCs w:val="24"/>
            </w:rPr>
          </w:pPr>
        </w:p>
        <w:p w:rsidR="00517FA9" w:rsidRDefault="00517FA9" w:rsidP="00896F95">
          <w:pPr>
            <w:pStyle w:val="Content"/>
            <w:jc w:val="center"/>
            <w:rPr>
              <w:color w:val="061F57" w:themeColor="text2" w:themeShade="BF"/>
              <w:sz w:val="24"/>
              <w:szCs w:val="24"/>
            </w:rPr>
          </w:pPr>
        </w:p>
        <w:p w:rsidR="009B6E2E" w:rsidRDefault="009B6E2E" w:rsidP="00896F95">
          <w:pPr>
            <w:pStyle w:val="Heading2"/>
            <w:rPr>
              <w:rFonts w:eastAsiaTheme="minorEastAsia" w:cstheme="minorBidi"/>
              <w:color w:val="061F57" w:themeColor="text2" w:themeShade="BF"/>
              <w:sz w:val="24"/>
              <w:szCs w:val="24"/>
            </w:rPr>
          </w:pPr>
        </w:p>
        <w:p w:rsidR="00517FA9" w:rsidRPr="00517FA9" w:rsidRDefault="00517FA9" w:rsidP="00517FA9"/>
        <w:p w:rsidR="00B03569" w:rsidRDefault="009B6E2E" w:rsidP="00896F95">
          <w:pPr>
            <w:pStyle w:val="Heading2"/>
            <w:rPr>
              <w:color w:val="061F57" w:themeColor="text2" w:themeShade="BF"/>
            </w:rPr>
          </w:pPr>
          <w:r w:rsidRPr="006A3049">
            <w:rPr>
              <w:color w:val="061F57" w:themeColor="text2" w:themeShade="BF"/>
            </w:rPr>
            <w:lastRenderedPageBreak/>
            <w:t>Possible email</w:t>
          </w:r>
          <w:r w:rsidR="00476AB0">
            <w:rPr>
              <w:color w:val="061F57" w:themeColor="text2" w:themeShade="BF"/>
            </w:rPr>
            <w:t>s and passwords</w:t>
          </w:r>
          <w:r w:rsidRPr="006A3049">
            <w:rPr>
              <w:color w:val="061F57" w:themeColor="text2" w:themeShade="BF"/>
            </w:rPr>
            <w:t xml:space="preserve"> generation</w:t>
          </w:r>
        </w:p>
        <w:p w:rsidR="00517FA9" w:rsidRDefault="00517FA9" w:rsidP="00517FA9">
          <w:pPr>
            <w:pStyle w:val="Content"/>
            <w:rPr>
              <w:color w:val="061F57" w:themeColor="text2" w:themeShade="BF"/>
              <w:sz w:val="24"/>
              <w:szCs w:val="24"/>
            </w:rPr>
          </w:pPr>
        </w:p>
        <w:p w:rsidR="0056464C" w:rsidRDefault="009126B1" w:rsidP="0056464C">
          <w:pPr>
            <w:pStyle w:val="Content"/>
            <w:keepNext/>
            <w:jc w:val="center"/>
          </w:pPr>
          <w:r>
            <w:rPr>
              <w:color w:val="061F57" w:themeColor="text2" w:themeShade="BF"/>
              <w:sz w:val="24"/>
              <w:szCs w:val="24"/>
            </w:rPr>
            <w:pict>
              <v:shape id="_x0000_i1041" type="#_x0000_t75" style="width:487.8pt;height:472.8pt">
                <v:imagedata r:id="rId12" o:title="CMD"/>
              </v:shape>
            </w:pict>
          </w:r>
        </w:p>
        <w:p w:rsidR="00CB740C" w:rsidRPr="0056464C" w:rsidRDefault="0056464C" w:rsidP="0056464C">
          <w:pPr>
            <w:pStyle w:val="Caption"/>
            <w:jc w:val="center"/>
            <w:rPr>
              <w:color w:val="061F57" w:themeColor="text2" w:themeShade="BF"/>
              <w:sz w:val="20"/>
              <w:szCs w:val="20"/>
            </w:rPr>
          </w:pPr>
          <w:r w:rsidRPr="0056464C">
            <w:rPr>
              <w:sz w:val="20"/>
              <w:szCs w:val="20"/>
            </w:rPr>
            <w:t xml:space="preserve">Image </w:t>
          </w:r>
          <w:r w:rsidRPr="0056464C">
            <w:rPr>
              <w:sz w:val="20"/>
              <w:szCs w:val="20"/>
            </w:rPr>
            <w:fldChar w:fldCharType="begin"/>
          </w:r>
          <w:r w:rsidRPr="0056464C">
            <w:rPr>
              <w:sz w:val="20"/>
              <w:szCs w:val="20"/>
            </w:rPr>
            <w:instrText xml:space="preserve"> SEQ Image \* ARABIC </w:instrText>
          </w:r>
          <w:r w:rsidRPr="0056464C">
            <w:rPr>
              <w:sz w:val="20"/>
              <w:szCs w:val="20"/>
            </w:rPr>
            <w:fldChar w:fldCharType="separate"/>
          </w:r>
          <w:r w:rsidR="009126B1">
            <w:rPr>
              <w:noProof/>
              <w:sz w:val="20"/>
              <w:szCs w:val="20"/>
            </w:rPr>
            <w:t>3</w:t>
          </w:r>
          <w:r w:rsidRPr="0056464C">
            <w:rPr>
              <w:sz w:val="20"/>
              <w:szCs w:val="20"/>
            </w:rPr>
            <w:fldChar w:fldCharType="end"/>
          </w:r>
          <w:r w:rsidRPr="0056464C">
            <w:rPr>
              <w:sz w:val="20"/>
              <w:szCs w:val="20"/>
            </w:rPr>
            <w:t xml:space="preserve"> cupp tool</w:t>
          </w:r>
        </w:p>
        <w:p w:rsidR="00517FA9" w:rsidRDefault="00517FA9" w:rsidP="00517FA9">
          <w:pPr>
            <w:pStyle w:val="Content"/>
            <w:ind w:firstLine="720"/>
            <w:jc w:val="both"/>
            <w:rPr>
              <w:color w:val="061F57" w:themeColor="text2" w:themeShade="BF"/>
              <w:sz w:val="24"/>
              <w:szCs w:val="24"/>
            </w:rPr>
          </w:pPr>
        </w:p>
        <w:p w:rsidR="00476AB0" w:rsidRDefault="00B03569" w:rsidP="009126B1">
          <w:pPr>
            <w:pStyle w:val="Content"/>
            <w:ind w:firstLine="720"/>
            <w:jc w:val="both"/>
            <w:rPr>
              <w:color w:val="061F57" w:themeColor="text2" w:themeShade="BF"/>
              <w:sz w:val="24"/>
              <w:szCs w:val="24"/>
            </w:rPr>
          </w:pPr>
          <w:r>
            <w:rPr>
              <w:color w:val="061F57" w:themeColor="text2" w:themeShade="BF"/>
              <w:sz w:val="24"/>
              <w:szCs w:val="24"/>
            </w:rPr>
            <w:t>Creating a dictionary for our target user, Popescu Ion, using</w:t>
          </w:r>
          <w:r w:rsidR="00573BF4">
            <w:rPr>
              <w:color w:val="061F57" w:themeColor="text2" w:themeShade="BF"/>
              <w:sz w:val="24"/>
              <w:szCs w:val="24"/>
            </w:rPr>
            <w:t xml:space="preserve"> the Common User Passwords Profiler (cupp) tool from Mebus. Using all the gathered information, by feeding it to the cupp tool, we create a dictionary for Popescu Ion, containing 43,891 words, saved in </w:t>
          </w:r>
          <w:r w:rsidR="00573BF4" w:rsidRPr="00573BF4">
            <w:rPr>
              <w:i/>
              <w:color w:val="061F57" w:themeColor="text2" w:themeShade="BF"/>
              <w:sz w:val="24"/>
              <w:szCs w:val="24"/>
            </w:rPr>
            <w:t>“ion.txt”</w:t>
          </w:r>
          <w:r w:rsidR="00573BF4">
            <w:rPr>
              <w:color w:val="061F57" w:themeColor="text2" w:themeShade="BF"/>
              <w:sz w:val="24"/>
              <w:szCs w:val="24"/>
            </w:rPr>
            <w:t xml:space="preserve"> file.</w:t>
          </w:r>
          <w:r w:rsidR="0056464C">
            <w:rPr>
              <w:color w:val="061F57" w:themeColor="text2" w:themeShade="BF"/>
              <w:sz w:val="24"/>
              <w:szCs w:val="24"/>
            </w:rPr>
            <w:t xml:space="preserve"> Then we use this dictionary with Mentalist and some rules, like adding something before or after the words, modifying letter case and </w:t>
          </w:r>
          <w:r w:rsidR="00476AB0">
            <w:rPr>
              <w:color w:val="061F57" w:themeColor="text2" w:themeShade="BF"/>
              <w:sz w:val="24"/>
              <w:szCs w:val="24"/>
            </w:rPr>
            <w:t>substituting some characters with others</w:t>
          </w:r>
          <w:r w:rsidR="0056464C">
            <w:rPr>
              <w:color w:val="061F57" w:themeColor="text2" w:themeShade="BF"/>
              <w:sz w:val="24"/>
              <w:szCs w:val="24"/>
            </w:rPr>
            <w:t>, to generate another, bigger word list for our target.</w:t>
          </w:r>
        </w:p>
        <w:p w:rsidR="00476AB0" w:rsidRDefault="009126B1" w:rsidP="00476AB0">
          <w:pPr>
            <w:pStyle w:val="Content"/>
            <w:keepNext/>
            <w:jc w:val="center"/>
          </w:pPr>
          <w:r>
            <w:rPr>
              <w:color w:val="061F57" w:themeColor="text2" w:themeShade="BF"/>
              <w:sz w:val="24"/>
              <w:szCs w:val="24"/>
            </w:rPr>
            <w:lastRenderedPageBreak/>
            <w:pict>
              <v:shape id="_x0000_i1043" type="#_x0000_t75" style="width:306pt;height:280.8pt" o:bordertopcolor="this" o:borderleftcolor="this" o:borderbottomcolor="this" o:borderrightcolor="this">
                <v:imagedata r:id="rId13" o:title="Mentalist"/>
                <w10:bordertop type="single" width="4"/>
                <w10:borderleft type="single" width="4"/>
                <w10:borderbottom type="single" width="4"/>
                <w10:borderright type="single" width="4"/>
              </v:shape>
            </w:pict>
          </w:r>
        </w:p>
        <w:p w:rsidR="00E678EE" w:rsidRPr="009126B1" w:rsidRDefault="00476AB0" w:rsidP="009126B1">
          <w:pPr>
            <w:pStyle w:val="Caption"/>
            <w:jc w:val="center"/>
            <w:rPr>
              <w:color w:val="061F57" w:themeColor="text2" w:themeShade="BF"/>
            </w:rPr>
          </w:pPr>
          <w:r w:rsidRPr="00476AB0">
            <w:rPr>
              <w:sz w:val="20"/>
              <w:szCs w:val="20"/>
            </w:rPr>
            <w:t xml:space="preserve">Image </w:t>
          </w:r>
          <w:r w:rsidRPr="00476AB0">
            <w:rPr>
              <w:sz w:val="20"/>
              <w:szCs w:val="20"/>
            </w:rPr>
            <w:fldChar w:fldCharType="begin"/>
          </w:r>
          <w:r w:rsidRPr="00476AB0">
            <w:rPr>
              <w:sz w:val="20"/>
              <w:szCs w:val="20"/>
            </w:rPr>
            <w:instrText xml:space="preserve"> SEQ Image \* ARABIC </w:instrText>
          </w:r>
          <w:r w:rsidRPr="00476AB0">
            <w:rPr>
              <w:sz w:val="20"/>
              <w:szCs w:val="20"/>
            </w:rPr>
            <w:fldChar w:fldCharType="separate"/>
          </w:r>
          <w:r w:rsidR="009126B1">
            <w:rPr>
              <w:noProof/>
              <w:sz w:val="20"/>
              <w:szCs w:val="20"/>
            </w:rPr>
            <w:t>4</w:t>
          </w:r>
          <w:r w:rsidRPr="00476AB0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Me</w:t>
          </w:r>
          <w:r w:rsidRPr="00476AB0">
            <w:rPr>
              <w:sz w:val="20"/>
              <w:szCs w:val="20"/>
            </w:rPr>
            <w:t>ntalist tool</w:t>
          </w:r>
        </w:p>
      </w:sdtContent>
    </w:sdt>
    <w:p w:rsidR="00476AB0" w:rsidRDefault="00476AB0" w:rsidP="00476AB0">
      <w:pPr>
        <w:pStyle w:val="Content"/>
        <w:ind w:firstLine="720"/>
        <w:jc w:val="both"/>
        <w:rPr>
          <w:color w:val="061F57" w:themeColor="text2" w:themeShade="BF"/>
          <w:sz w:val="24"/>
          <w:szCs w:val="24"/>
        </w:rPr>
      </w:pPr>
      <w:r>
        <w:rPr>
          <w:color w:val="061F57" w:themeColor="text2" w:themeShade="BF"/>
          <w:sz w:val="24"/>
          <w:szCs w:val="24"/>
        </w:rPr>
        <w:t>The Mentalist</w:t>
      </w:r>
      <w:r w:rsidR="00DF672B">
        <w:rPr>
          <w:color w:val="061F57" w:themeColor="text2" w:themeShade="BF"/>
          <w:sz w:val="24"/>
          <w:szCs w:val="24"/>
        </w:rPr>
        <w:t xml:space="preserve"> tool generates a list of</w:t>
      </w:r>
      <w:r>
        <w:rPr>
          <w:color w:val="061F57" w:themeColor="text2" w:themeShade="BF"/>
          <w:sz w:val="24"/>
          <w:szCs w:val="24"/>
        </w:rPr>
        <w:t xml:space="preserve"> 3,648</w:t>
      </w:r>
      <w:r w:rsidR="00DF672B">
        <w:rPr>
          <w:color w:val="061F57" w:themeColor="text2" w:themeShade="BF"/>
          <w:sz w:val="24"/>
          <w:szCs w:val="24"/>
        </w:rPr>
        <w:t>,750 word</w:t>
      </w:r>
      <w:r w:rsidR="00797927">
        <w:rPr>
          <w:color w:val="061F57" w:themeColor="text2" w:themeShade="BF"/>
          <w:sz w:val="24"/>
          <w:szCs w:val="24"/>
        </w:rPr>
        <w:t>s</w:t>
      </w:r>
      <w:bookmarkStart w:id="0" w:name="_GoBack"/>
      <w:bookmarkEnd w:id="0"/>
      <w:r w:rsidR="00DF672B">
        <w:rPr>
          <w:color w:val="061F57" w:themeColor="text2" w:themeShade="BF"/>
          <w:sz w:val="24"/>
          <w:szCs w:val="24"/>
        </w:rPr>
        <w:t xml:space="preserve">, saved as </w:t>
      </w:r>
      <w:r w:rsidR="00DF672B" w:rsidRPr="00DF672B">
        <w:rPr>
          <w:i/>
          <w:color w:val="061F57" w:themeColor="text2" w:themeShade="BF"/>
          <w:sz w:val="24"/>
          <w:szCs w:val="24"/>
        </w:rPr>
        <w:t>“ion_mentalist.txt”</w:t>
      </w:r>
      <w:r w:rsidR="00DF672B" w:rsidRPr="00DF672B">
        <w:rPr>
          <w:color w:val="061F57" w:themeColor="text2" w:themeShade="BF"/>
          <w:sz w:val="24"/>
          <w:szCs w:val="24"/>
        </w:rPr>
        <w:t>. We will use this</w:t>
      </w:r>
      <w:r w:rsidR="00DF672B">
        <w:rPr>
          <w:color w:val="061F57" w:themeColor="text2" w:themeShade="BF"/>
          <w:sz w:val="24"/>
          <w:szCs w:val="24"/>
        </w:rPr>
        <w:t xml:space="preserve"> big</w:t>
      </w:r>
      <w:r w:rsidR="00DF672B" w:rsidRPr="00DF672B">
        <w:rPr>
          <w:color w:val="061F57" w:themeColor="text2" w:themeShade="BF"/>
          <w:sz w:val="24"/>
          <w:szCs w:val="24"/>
        </w:rPr>
        <w:t xml:space="preserve"> list</w:t>
      </w:r>
      <w:r w:rsidR="00DF672B">
        <w:rPr>
          <w:color w:val="061F57" w:themeColor="text2" w:themeShade="BF"/>
          <w:sz w:val="24"/>
          <w:szCs w:val="24"/>
        </w:rPr>
        <w:t xml:space="preserve"> to extract the best 100 candidates for the email and for the password.</w:t>
      </w:r>
    </w:p>
    <w:p w:rsidR="009126B1" w:rsidRDefault="009126B1" w:rsidP="009126B1">
      <w:pPr>
        <w:pStyle w:val="Content"/>
        <w:jc w:val="both"/>
        <w:rPr>
          <w:color w:val="061F57" w:themeColor="text2" w:themeShade="BF"/>
          <w:sz w:val="24"/>
          <w:szCs w:val="24"/>
        </w:rPr>
      </w:pPr>
    </w:p>
    <w:p w:rsidR="009126B1" w:rsidRDefault="009126B1" w:rsidP="009126B1">
      <w:pPr>
        <w:pStyle w:val="Content"/>
        <w:keepNext/>
        <w:jc w:val="center"/>
      </w:pPr>
      <w:r>
        <w:rPr>
          <w:color w:val="061F57" w:themeColor="text2" w:themeShade="BF"/>
          <w:sz w:val="24"/>
          <w:szCs w:val="24"/>
        </w:rPr>
        <w:pict>
          <v:shape id="_x0000_i1056" type="#_x0000_t75" style="width:322.8pt;height:283.2pt" o:bordertopcolor="this" o:borderleftcolor="this" o:borderbottomcolor="this" o:borderrightcolor="this">
            <v:imagedata r:id="rId14" o:title="Final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126B1" w:rsidRPr="009126B1" w:rsidRDefault="009126B1" w:rsidP="009126B1">
      <w:pPr>
        <w:pStyle w:val="Caption"/>
        <w:jc w:val="center"/>
        <w:rPr>
          <w:color w:val="061F57" w:themeColor="text2" w:themeShade="BF"/>
          <w:sz w:val="20"/>
          <w:szCs w:val="20"/>
        </w:rPr>
      </w:pPr>
      <w:r w:rsidRPr="009126B1">
        <w:rPr>
          <w:sz w:val="20"/>
          <w:szCs w:val="20"/>
        </w:rPr>
        <w:t xml:space="preserve">Image </w:t>
      </w:r>
      <w:r w:rsidRPr="009126B1">
        <w:rPr>
          <w:sz w:val="20"/>
          <w:szCs w:val="20"/>
        </w:rPr>
        <w:fldChar w:fldCharType="begin"/>
      </w:r>
      <w:r w:rsidRPr="009126B1">
        <w:rPr>
          <w:sz w:val="20"/>
          <w:szCs w:val="20"/>
        </w:rPr>
        <w:instrText xml:space="preserve"> SEQ Image \* ARABIC </w:instrText>
      </w:r>
      <w:r w:rsidRPr="009126B1">
        <w:rPr>
          <w:sz w:val="20"/>
          <w:szCs w:val="20"/>
        </w:rPr>
        <w:fldChar w:fldCharType="separate"/>
      </w:r>
      <w:r w:rsidRPr="009126B1">
        <w:rPr>
          <w:noProof/>
          <w:sz w:val="20"/>
          <w:szCs w:val="20"/>
        </w:rPr>
        <w:t>5</w:t>
      </w:r>
      <w:r w:rsidRPr="009126B1">
        <w:rPr>
          <w:sz w:val="20"/>
          <w:szCs w:val="20"/>
        </w:rPr>
        <w:fldChar w:fldCharType="end"/>
      </w:r>
      <w:r w:rsidRPr="009126B1">
        <w:rPr>
          <w:sz w:val="20"/>
          <w:szCs w:val="20"/>
        </w:rPr>
        <w:t xml:space="preserve"> Final list of emails and passwords</w:t>
      </w:r>
    </w:p>
    <w:sectPr w:rsidR="009126B1" w:rsidRPr="009126B1" w:rsidSect="00DF027C">
      <w:headerReference w:type="default" r:id="rId15"/>
      <w:footerReference w:type="default" r:id="rId16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3BF" w:rsidRDefault="008F13BF">
      <w:r>
        <w:separator/>
      </w:r>
    </w:p>
    <w:p w:rsidR="008F13BF" w:rsidRDefault="008F13BF"/>
  </w:endnote>
  <w:endnote w:type="continuationSeparator" w:id="0">
    <w:p w:rsidR="008F13BF" w:rsidRDefault="008F13BF">
      <w:r>
        <w:continuationSeparator/>
      </w:r>
    </w:p>
    <w:p w:rsidR="008F13BF" w:rsidRDefault="008F1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9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3BF" w:rsidRDefault="008F13BF">
      <w:r>
        <w:separator/>
      </w:r>
    </w:p>
    <w:p w:rsidR="008F13BF" w:rsidRDefault="008F13BF"/>
  </w:footnote>
  <w:footnote w:type="continuationSeparator" w:id="0">
    <w:p w:rsidR="008F13BF" w:rsidRDefault="008F13BF">
      <w:r>
        <w:continuationSeparator/>
      </w:r>
    </w:p>
    <w:p w:rsidR="008F13BF" w:rsidRDefault="008F13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5Dark-Accent2"/>
      <w:tblW w:w="9990" w:type="dxa"/>
      <w:tblLook w:val="0000" w:firstRow="0" w:lastRow="0" w:firstColumn="0" w:lastColumn="0" w:noHBand="0" w:noVBand="0"/>
    </w:tblPr>
    <w:tblGrid>
      <w:gridCol w:w="9990"/>
    </w:tblGrid>
    <w:tr w:rsidR="00D077E9" w:rsidTr="006A304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97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9990" w:type="dxa"/>
          <w:tcBorders>
            <w:top w:val="nil"/>
            <w:left w:val="nil"/>
            <w:bottom w:val="single" w:sz="36" w:space="0" w:color="061F57" w:themeColor="text2" w:themeShade="BF"/>
            <w:right w:val="nil"/>
          </w:tcBorders>
          <w:shd w:val="clear" w:color="auto" w:fill="auto"/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2A"/>
    <w:rsid w:val="0002482E"/>
    <w:rsid w:val="00050324"/>
    <w:rsid w:val="0008302A"/>
    <w:rsid w:val="000A0150"/>
    <w:rsid w:val="000B4A24"/>
    <w:rsid w:val="000E63C9"/>
    <w:rsid w:val="00104CA3"/>
    <w:rsid w:val="00130E9D"/>
    <w:rsid w:val="00150A6D"/>
    <w:rsid w:val="00185B35"/>
    <w:rsid w:val="001F2BC8"/>
    <w:rsid w:val="001F5F6B"/>
    <w:rsid w:val="00243EBC"/>
    <w:rsid w:val="00246A35"/>
    <w:rsid w:val="00255BB2"/>
    <w:rsid w:val="00284348"/>
    <w:rsid w:val="002F51F5"/>
    <w:rsid w:val="00312137"/>
    <w:rsid w:val="00330359"/>
    <w:rsid w:val="0033762F"/>
    <w:rsid w:val="00366C7E"/>
    <w:rsid w:val="00384EA3"/>
    <w:rsid w:val="00392220"/>
    <w:rsid w:val="003A39A1"/>
    <w:rsid w:val="003C2191"/>
    <w:rsid w:val="003D3863"/>
    <w:rsid w:val="004110DE"/>
    <w:rsid w:val="0044085A"/>
    <w:rsid w:val="00476AB0"/>
    <w:rsid w:val="004B21A5"/>
    <w:rsid w:val="005037F0"/>
    <w:rsid w:val="00516A86"/>
    <w:rsid w:val="00517FA9"/>
    <w:rsid w:val="005275F6"/>
    <w:rsid w:val="0056464C"/>
    <w:rsid w:val="00572102"/>
    <w:rsid w:val="00573BF4"/>
    <w:rsid w:val="005F1BB0"/>
    <w:rsid w:val="00656C4D"/>
    <w:rsid w:val="006A3049"/>
    <w:rsid w:val="006E5716"/>
    <w:rsid w:val="007302B3"/>
    <w:rsid w:val="00730733"/>
    <w:rsid w:val="00730E3A"/>
    <w:rsid w:val="00736AAF"/>
    <w:rsid w:val="00765B2A"/>
    <w:rsid w:val="00783A34"/>
    <w:rsid w:val="00797927"/>
    <w:rsid w:val="007B26B9"/>
    <w:rsid w:val="007C5A08"/>
    <w:rsid w:val="007C6B52"/>
    <w:rsid w:val="007D16C5"/>
    <w:rsid w:val="00862FE4"/>
    <w:rsid w:val="0086389A"/>
    <w:rsid w:val="0087605E"/>
    <w:rsid w:val="00896F95"/>
    <w:rsid w:val="008B1FEE"/>
    <w:rsid w:val="008F13BF"/>
    <w:rsid w:val="00903C32"/>
    <w:rsid w:val="009126B1"/>
    <w:rsid w:val="00916B16"/>
    <w:rsid w:val="009173B9"/>
    <w:rsid w:val="0093335D"/>
    <w:rsid w:val="0093613E"/>
    <w:rsid w:val="00943026"/>
    <w:rsid w:val="00966B81"/>
    <w:rsid w:val="009B6E2E"/>
    <w:rsid w:val="009C7720"/>
    <w:rsid w:val="00A23AFA"/>
    <w:rsid w:val="00A31B3E"/>
    <w:rsid w:val="00A532F3"/>
    <w:rsid w:val="00A8489E"/>
    <w:rsid w:val="00AC29F3"/>
    <w:rsid w:val="00B03569"/>
    <w:rsid w:val="00B231E5"/>
    <w:rsid w:val="00C02B87"/>
    <w:rsid w:val="00C4086D"/>
    <w:rsid w:val="00CA1896"/>
    <w:rsid w:val="00CB5B28"/>
    <w:rsid w:val="00CB740C"/>
    <w:rsid w:val="00CF5371"/>
    <w:rsid w:val="00D0323A"/>
    <w:rsid w:val="00D0559F"/>
    <w:rsid w:val="00D077E9"/>
    <w:rsid w:val="00D120F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672B"/>
    <w:rsid w:val="00E00A32"/>
    <w:rsid w:val="00E22ACD"/>
    <w:rsid w:val="00E620B0"/>
    <w:rsid w:val="00E678EE"/>
    <w:rsid w:val="00E81B40"/>
    <w:rsid w:val="00EF555B"/>
    <w:rsid w:val="00F027BB"/>
    <w:rsid w:val="00F07714"/>
    <w:rsid w:val="00F11DCF"/>
    <w:rsid w:val="00F162EA"/>
    <w:rsid w:val="00F52D27"/>
    <w:rsid w:val="00F83527"/>
    <w:rsid w:val="00FD583F"/>
    <w:rsid w:val="00FD7488"/>
    <w:rsid w:val="00FE180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2BE8"/>
  <w15:docId w15:val="{B83A8E04-D452-440C-ADFC-29E7D3DE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220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220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220"/>
    <w:rPr>
      <w:rFonts w:eastAsiaTheme="minorEastAsia"/>
      <w:b/>
      <w:bCs/>
      <w:color w:val="082A75" w:themeColor="text2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rsid w:val="00392220"/>
    <w:pPr>
      <w:spacing w:after="200" w:line="240" w:lineRule="auto"/>
    </w:pPr>
    <w:rPr>
      <w:i/>
      <w:iCs/>
      <w:sz w:val="18"/>
      <w:szCs w:val="18"/>
    </w:rPr>
  </w:style>
  <w:style w:type="table" w:styleId="ListTable5Dark-Accent2">
    <w:name w:val="List Table 5 Dark Accent 2"/>
    <w:basedOn w:val="TableNormal"/>
    <w:uiPriority w:val="50"/>
    <w:rsid w:val="00104C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96F95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facebook.com/ionPopescu8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u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B06C4DC34F4939ACEB3DE9A436E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6B10-D3EE-47B4-A358-98E7FE9C73BA}"/>
      </w:docPartPr>
      <w:docPartBody>
        <w:p w:rsidR="00942BD0" w:rsidRDefault="001265E7">
          <w:pPr>
            <w:pStyle w:val="52B06C4DC34F4939ACEB3DE9A436E37B"/>
          </w:pPr>
          <w:r>
            <w:t>COMPANY NAME</w:t>
          </w:r>
        </w:p>
      </w:docPartBody>
    </w:docPart>
    <w:docPart>
      <w:docPartPr>
        <w:name w:val="6ED6B5AC01844BF589D58BAF7AA4A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0974-5E36-466D-80F7-A00E5D5D8D78}"/>
      </w:docPartPr>
      <w:docPartBody>
        <w:p w:rsidR="00942BD0" w:rsidRDefault="001265E7">
          <w:pPr>
            <w:pStyle w:val="6ED6B5AC01844BF589D58BAF7AA4A432"/>
          </w:pPr>
          <w:r>
            <w:t>Your Name</w:t>
          </w:r>
        </w:p>
      </w:docPartBody>
    </w:docPart>
    <w:docPart>
      <w:docPartPr>
        <w:name w:val="DC4A2721E67744D2983928B353AC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93F58-503D-4936-91D0-E48419C9F1D1}"/>
      </w:docPartPr>
      <w:docPartBody>
        <w:p w:rsidR="00942BD0" w:rsidRDefault="00B20C15" w:rsidP="00B20C15">
          <w:pPr>
            <w:pStyle w:val="DC4A2721E67744D2983928B353AC4078"/>
          </w:pPr>
          <w:r w:rsidRPr="00DF027C">
            <w:t>Subtitle Text Here</w:t>
          </w:r>
        </w:p>
      </w:docPartBody>
    </w:docPart>
    <w:docPart>
      <w:docPartPr>
        <w:name w:val="816D9E81E5CF4459BAEF2CB051335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95398-CF4E-413E-BFAD-B50ED6686DF8}"/>
      </w:docPartPr>
      <w:docPartBody>
        <w:p w:rsidR="00000000" w:rsidRDefault="00231CAF" w:rsidP="00231CAF">
          <w:pPr>
            <w:pStyle w:val="816D9E81E5CF4459BAEF2CB051335D33"/>
          </w:pPr>
          <w:r w:rsidRPr="00DF027C">
            <w:t>Subtitle Text Here</w:t>
          </w:r>
        </w:p>
      </w:docPartBody>
    </w:docPart>
    <w:docPart>
      <w:docPartPr>
        <w:name w:val="24EBBF025D384EB6B91AD1D0D341F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4B02A-791D-4E97-B3A8-E5632200C018}"/>
      </w:docPartPr>
      <w:docPartBody>
        <w:p w:rsidR="00000000" w:rsidRDefault="00231CAF" w:rsidP="00231CAF">
          <w:pPr>
            <w:pStyle w:val="24EBBF025D384EB6B91AD1D0D341F03D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15"/>
    <w:rsid w:val="001265E7"/>
    <w:rsid w:val="00231CAF"/>
    <w:rsid w:val="00580050"/>
    <w:rsid w:val="00942BD0"/>
    <w:rsid w:val="00B20C15"/>
    <w:rsid w:val="00CA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4E8172290E3B49858569D8C09F1943B6">
    <w:name w:val="4E8172290E3B49858569D8C09F1943B6"/>
  </w:style>
  <w:style w:type="paragraph" w:customStyle="1" w:styleId="52B06C4DC34F4939ACEB3DE9A436E37B">
    <w:name w:val="52B06C4DC34F4939ACEB3DE9A436E37B"/>
  </w:style>
  <w:style w:type="paragraph" w:customStyle="1" w:styleId="6ED6B5AC01844BF589D58BAF7AA4A432">
    <w:name w:val="6ED6B5AC01844BF589D58BAF7AA4A432"/>
  </w:style>
  <w:style w:type="paragraph" w:customStyle="1" w:styleId="2D61666B801B48A8839AE8F9D93E2343">
    <w:name w:val="2D61666B801B48A8839AE8F9D93E2343"/>
  </w:style>
  <w:style w:type="paragraph" w:customStyle="1" w:styleId="A55F224EAF894355A0BD6004C4A0C4BB">
    <w:name w:val="A55F224EAF894355A0BD6004C4A0C4BB"/>
  </w:style>
  <w:style w:type="paragraph" w:customStyle="1" w:styleId="3EDDF11479F042629D9BE328F875844B">
    <w:name w:val="3EDDF11479F042629D9BE328F875844B"/>
  </w:style>
  <w:style w:type="paragraph" w:customStyle="1" w:styleId="A93E2DAB972F443EB22EE69FFDC5DA1D">
    <w:name w:val="A93E2DAB972F443EB22EE69FFDC5DA1D"/>
  </w:style>
  <w:style w:type="paragraph" w:customStyle="1" w:styleId="FF36B9FC9CB54B5F9B5CBBCEB8F35F1B">
    <w:name w:val="FF36B9FC9CB54B5F9B5CBBCEB8F35F1B"/>
  </w:style>
  <w:style w:type="paragraph" w:customStyle="1" w:styleId="DC4A2721E67744D2983928B353AC4078">
    <w:name w:val="DC4A2721E67744D2983928B353AC4078"/>
    <w:rsid w:val="00B20C15"/>
  </w:style>
  <w:style w:type="paragraph" w:customStyle="1" w:styleId="A41D0691074C4A779CFA6F4D956EA909">
    <w:name w:val="A41D0691074C4A779CFA6F4D956EA909"/>
    <w:rsid w:val="00B20C15"/>
  </w:style>
  <w:style w:type="paragraph" w:customStyle="1" w:styleId="EDBFBE0A0BCB4B95A9744F257256D156">
    <w:name w:val="EDBFBE0A0BCB4B95A9744F257256D156"/>
    <w:rsid w:val="00B20C15"/>
  </w:style>
  <w:style w:type="paragraph" w:customStyle="1" w:styleId="816D9E81E5CF4459BAEF2CB051335D33">
    <w:name w:val="816D9E81E5CF4459BAEF2CB051335D33"/>
    <w:rsid w:val="00231CAF"/>
  </w:style>
  <w:style w:type="paragraph" w:customStyle="1" w:styleId="24EBBF025D384EB6B91AD1D0D341F03D">
    <w:name w:val="24EBBF025D384EB6B91AD1D0D341F03D"/>
    <w:rsid w:val="00231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Ionescu Radu Ștefan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265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 Ionescu</dc:creator>
  <cp:keywords/>
  <cp:lastModifiedBy>Radu Ionescu</cp:lastModifiedBy>
  <cp:revision>7</cp:revision>
  <cp:lastPrinted>2006-08-01T17:47:00Z</cp:lastPrinted>
  <dcterms:created xsi:type="dcterms:W3CDTF">2020-03-30T15:15:00Z</dcterms:created>
  <dcterms:modified xsi:type="dcterms:W3CDTF">2020-03-31T17:37:00Z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